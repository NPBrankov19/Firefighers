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0AFC3" w14:textId="455E353D" w:rsidR="00906393" w:rsidRPr="00B607C5" w:rsidRDefault="00CB1CD7" w:rsidP="009F7867">
      <w:pPr>
        <w:pStyle w:val="ad"/>
        <w:ind w:right="113"/>
        <w:rPr>
          <w:rFonts w:ascii="Arial Black" w:hAnsi="Arial Black"/>
          <w:color w:val="FFFFFF" w:themeColor="background1"/>
          <w:lang w:val="en-US"/>
        </w:rPr>
      </w:pPr>
      <w:sdt>
        <w:sdtPr>
          <w:rPr>
            <w:rFonts w:ascii="Arial Black" w:hAnsi="Arial Black"/>
            <w:color w:val="FFFFFF" w:themeColor="background1"/>
            <w:lang w:val="en-US"/>
          </w:rPr>
          <w:alias w:val="Въведете дата:"/>
          <w:tag w:val="Въведете дата:"/>
          <w:id w:val="-2072651219"/>
          <w:placeholder>
            <w:docPart w:val="FC65915EC8954129B04BA0F37BCFFA2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3C7B5B" w:rsidRPr="00B607C5">
            <w:rPr>
              <w:rFonts w:ascii="Arial Black" w:hAnsi="Arial Black"/>
              <w:color w:val="FFFFFF" w:themeColor="background1"/>
              <w:lang w:val="en-US"/>
            </w:rPr>
            <w:t>20</w:t>
          </w:r>
          <w:r w:rsidR="00B85D8C" w:rsidRPr="00B607C5">
            <w:rPr>
              <w:rFonts w:ascii="Arial Black" w:hAnsi="Arial Black"/>
              <w:color w:val="FFFFFF" w:themeColor="background1"/>
              <w:lang w:val="en-US"/>
            </w:rPr>
            <w:t>.0</w:t>
          </w:r>
          <w:r w:rsidR="0081469B">
            <w:rPr>
              <w:rFonts w:ascii="Arial Black" w:hAnsi="Arial Black"/>
              <w:color w:val="FFFFFF" w:themeColor="background1"/>
              <w:lang w:val="en-US"/>
            </w:rPr>
            <w:t>4</w:t>
          </w:r>
          <w:r w:rsidR="00B85D8C" w:rsidRPr="00B607C5">
            <w:rPr>
              <w:rFonts w:ascii="Arial Black" w:hAnsi="Arial Black"/>
              <w:color w:val="FFFFFF" w:themeColor="background1"/>
              <w:lang w:val="en-US"/>
            </w:rPr>
            <w:t>.2021</w:t>
          </w:r>
        </w:sdtContent>
      </w:sdt>
    </w:p>
    <w:p w14:paraId="4D82C0C1" w14:textId="1104BD5D" w:rsidR="00906393" w:rsidRPr="0081469B" w:rsidRDefault="0081469B" w:rsidP="0081469B">
      <w:pPr>
        <w:pStyle w:val="aff9"/>
        <w:rPr>
          <w:sz w:val="96"/>
          <w:szCs w:val="96"/>
          <w:lang w:val="en-US"/>
        </w:rPr>
      </w:pPr>
      <w:r w:rsidRPr="0081469B">
        <w:rPr>
          <w:b/>
          <w:noProof/>
          <w:color w:val="000000" w:themeColor="text1"/>
          <w:sz w:val="96"/>
          <w:szCs w:val="96"/>
          <w:lang w:val="en-US" w:eastAsia="bg-B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</w:t>
      </w:r>
      <w:r w:rsidRPr="0081469B">
        <w:rPr>
          <w:noProof/>
          <w:sz w:val="96"/>
          <w:szCs w:val="96"/>
          <w:lang w:val="en-US" w:eastAsia="bg-BG"/>
        </w:rPr>
        <w:t xml:space="preserve"> </w:t>
      </w:r>
      <w:r w:rsidRPr="0081469B">
        <w:rPr>
          <w:b/>
          <w:noProof/>
          <w:color w:val="000000" w:themeColor="text1"/>
          <w:sz w:val="96"/>
          <w:szCs w:val="96"/>
          <w:lang w:val="en-US" w:eastAsia="bg-B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fire</w:t>
      </w:r>
      <w:r w:rsidR="000E39E9">
        <w:rPr>
          <w:b/>
          <w:noProof/>
          <w:color w:val="000000" w:themeColor="text1"/>
          <w:sz w:val="96"/>
          <w:szCs w:val="96"/>
          <w:lang w:val="en-US" w:eastAsia="bg-B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coders</w:t>
      </w:r>
    </w:p>
    <w:sdt>
      <w:sdtPr>
        <w:rPr>
          <w:rFonts w:ascii="Georgia" w:hAnsi="Georgia"/>
          <w:b/>
          <w:caps w:val="0"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alias w:val="Въведете заглавие:"/>
        <w:tag w:val="Въведете заглавие:"/>
        <w:id w:val="1212537942"/>
        <w:placeholder>
          <w:docPart w:val="9E63F7F444C1415BB7D58D8A18AB97A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0E425850" w14:textId="75C6C736" w:rsidR="00906393" w:rsidRPr="0081469B" w:rsidRDefault="0081469B" w:rsidP="00906393">
          <w:pPr>
            <w:pStyle w:val="ab"/>
            <w:rPr>
              <w:rFonts w:ascii="Georgia" w:hAnsi="Georgia"/>
              <w:b/>
              <w:caps w:val="0"/>
              <w:color w:val="000000" w:themeColor="text1"/>
              <w:sz w:val="48"/>
              <w:szCs w:val="48"/>
              <w:lang w:val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>
            <w:rPr>
              <w:rFonts w:ascii="Georgia" w:hAnsi="Georgia"/>
              <w:b/>
              <w:caps w:val="0"/>
              <w:color w:val="000000" w:themeColor="text1"/>
              <w:sz w:val="48"/>
              <w:szCs w:val="48"/>
              <w:lang w:val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A website that helps </w:t>
          </w:r>
          <w:r>
            <w:rPr>
              <w:rFonts w:ascii="Georgia" w:hAnsi="Georgia"/>
              <w:b/>
              <w:caps w:val="0"/>
              <w:color w:val="000000" w:themeColor="text1"/>
              <w:sz w:val="48"/>
              <w:szCs w:val="48"/>
              <w:lang w:val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br/>
            <w:t>keep the city safe</w:t>
          </w:r>
        </w:p>
      </w:sdtContent>
    </w:sdt>
    <w:sdt>
      <w:sdtPr>
        <w:rPr>
          <w:cap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alias w:val="Въведете подзаглавие:"/>
        <w:tag w:val="Въведете подзаглавие:"/>
        <w:id w:val="-450009744"/>
        <w:placeholder>
          <w:docPart w:val="D6BD939FE1F243B7B07B76B1E971CE9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14:paraId="5C0BCE85" w14:textId="6C7A408B" w:rsidR="00300835" w:rsidRPr="0081469B" w:rsidRDefault="00D22C68" w:rsidP="00300835">
          <w:pPr>
            <w:pStyle w:val="ad"/>
            <w:rPr>
              <w:caps w:val="0"/>
              <w:color w:val="000000" w:themeColor="text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1469B">
            <w:rPr>
              <w:caps w:val="0"/>
              <w:color w:val="000000" w:themeColor="text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PROJECT ACTIVITY</w:t>
          </w:r>
        </w:p>
      </w:sdtContent>
    </w:sdt>
    <w:p w14:paraId="3545ABFC" w14:textId="0FF55235" w:rsidR="008074FE" w:rsidRPr="0081469B" w:rsidRDefault="00D22C68" w:rsidP="00906393">
      <w:pPr>
        <w:pStyle w:val="affa"/>
        <w:rPr>
          <w:caps w:val="0"/>
          <w:color w:val="000000" w:themeColor="text1"/>
          <w:lang w:val="en-US" w:bidi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69B">
        <w:rPr>
          <w:cap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Presented by</w:t>
      </w:r>
      <w:r w:rsidR="00906393" w:rsidRPr="0081469B">
        <w:rPr>
          <w:caps w:val="0"/>
          <w:color w:val="000000" w:themeColor="text1"/>
          <w:lang w:val="en-US" w:bidi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D476140" w14:textId="510B8A9C" w:rsidR="00E830C4" w:rsidRPr="0081469B" w:rsidRDefault="00CB1CD7" w:rsidP="00906393">
      <w:pPr>
        <w:pStyle w:val="affa"/>
        <w:rPr>
          <w:cap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sdt>
        <w:sdtPr>
          <w:rPr>
            <w:caps w:val="0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alias w:val="Въведете името си:"/>
          <w:tag w:val="Въведете името си:"/>
          <w:id w:val="309291052"/>
          <w:placeholder>
            <w:docPart w:val="3CF28760D57D445EA5BDC341CB5BD16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81469B">
            <w:rPr>
              <w:caps w:val="0"/>
              <w:color w:val="000000" w:themeColor="text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The firefighting team</w:t>
          </w:r>
        </w:sdtContent>
      </w:sdt>
    </w:p>
    <w:p w14:paraId="672A6659" w14:textId="77777777" w:rsidR="00E830C4" w:rsidRPr="00B607C5" w:rsidRDefault="00E830C4" w:rsidP="00EF3D1A">
      <w:pPr>
        <w:rPr>
          <w:caps/>
          <w:lang w:val="en-US"/>
        </w:rPr>
      </w:pPr>
      <w:r w:rsidRPr="00B607C5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en-US"/>
        </w:rPr>
        <w:id w:val="-833450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66465" w14:textId="6659C1EA" w:rsidR="003B3586" w:rsidRPr="003B3586" w:rsidRDefault="003B3586" w:rsidP="003B3586">
          <w:pPr>
            <w:pStyle w:val="af6"/>
            <w:spacing w:after="600"/>
            <w:jc w:val="center"/>
            <w:rPr>
              <w:lang w:val="en-US"/>
            </w:rPr>
          </w:pPr>
          <w:r>
            <w:rPr>
              <w:lang w:val="en-US"/>
            </w:rPr>
            <w:t>Table of content</w:t>
          </w:r>
        </w:p>
        <w:p w14:paraId="25D56880" w14:textId="7214FA89" w:rsidR="009C4F38" w:rsidRDefault="00A95E38">
          <w:pPr>
            <w:pStyle w:val="1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r w:rsidRPr="00B607C5">
            <w:rPr>
              <w:lang w:val="en-US"/>
            </w:rPr>
            <w:fldChar w:fldCharType="begin"/>
          </w:r>
          <w:r w:rsidRPr="00B607C5">
            <w:rPr>
              <w:lang w:val="en-US"/>
            </w:rPr>
            <w:instrText xml:space="preserve"> TOC \o "1-3" \h \z \u </w:instrText>
          </w:r>
          <w:r w:rsidRPr="00B607C5">
            <w:rPr>
              <w:lang w:val="en-US"/>
            </w:rPr>
            <w:fldChar w:fldCharType="separate"/>
          </w:r>
          <w:hyperlink w:anchor="_Toc65352815" w:history="1">
            <w:r w:rsidR="000E39E9" w:rsidRPr="000E39E9">
              <w:rPr>
                <w:rStyle w:val="afff2"/>
                <w:b/>
                <w:bCs/>
                <w:noProof/>
                <w:lang w:val="en-US"/>
              </w:rPr>
              <w:t>Development</w:t>
            </w:r>
            <w:r w:rsidR="009C4F38">
              <w:rPr>
                <w:noProof/>
                <w:webHidden/>
              </w:rPr>
              <w:tab/>
            </w:r>
            <w:r w:rsidR="000E39E9">
              <w:rPr>
                <w:noProof/>
                <w:webHidden/>
                <w:lang w:val="en-US"/>
              </w:rPr>
              <w:t>3</w:t>
            </w:r>
          </w:hyperlink>
        </w:p>
        <w:p w14:paraId="0716CE78" w14:textId="616A609E" w:rsidR="009C4F38" w:rsidRDefault="00CB1CD7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16" w:history="1">
            <w:r w:rsidR="000E39E9">
              <w:rPr>
                <w:rStyle w:val="afff2"/>
                <w:noProof/>
                <w:lang w:val="en-US"/>
              </w:rPr>
              <w:t>The Team</w:t>
            </w:r>
            <w:r w:rsidR="009C4F38">
              <w:rPr>
                <w:noProof/>
                <w:webHidden/>
              </w:rPr>
              <w:tab/>
            </w:r>
            <w:r w:rsidR="000E39E9">
              <w:rPr>
                <w:noProof/>
                <w:webHidden/>
                <w:lang w:val="en-US"/>
              </w:rPr>
              <w:t>2</w:t>
            </w:r>
          </w:hyperlink>
        </w:p>
        <w:p w14:paraId="10FB8E83" w14:textId="07E38834" w:rsidR="009C4F38" w:rsidRPr="000E39E9" w:rsidRDefault="00CB1CD7">
          <w:pPr>
            <w:pStyle w:val="35"/>
            <w:tabs>
              <w:tab w:val="right" w:leader="dot" w:pos="9016"/>
            </w:tabs>
            <w:rPr>
              <w:noProof/>
              <w:kern w:val="0"/>
              <w:lang w:val="en-US" w:eastAsia="bg-BG"/>
              <w14:ligatures w14:val="none"/>
            </w:rPr>
          </w:pPr>
          <w:hyperlink w:anchor="_Toc65352817" w:history="1">
            <w:r w:rsidR="000E39E9">
              <w:rPr>
                <w:rStyle w:val="afff2"/>
                <w:noProof/>
                <w:lang w:val="en-US"/>
              </w:rPr>
              <w:t>Introduction</w:t>
            </w:r>
            <w:r w:rsidR="009C4F38">
              <w:rPr>
                <w:noProof/>
                <w:webHidden/>
              </w:rPr>
              <w:tab/>
            </w:r>
            <w:r w:rsidR="000E39E9">
              <w:rPr>
                <w:noProof/>
                <w:webHidden/>
                <w:lang w:val="en-US"/>
              </w:rPr>
              <w:t>2</w:t>
            </w:r>
          </w:hyperlink>
          <w:r w:rsidR="000E39E9">
            <w:rPr>
              <w:noProof/>
              <w:lang w:val="en-US"/>
            </w:rPr>
            <w:t>, 3</w:t>
          </w:r>
        </w:p>
        <w:p w14:paraId="45A4703B" w14:textId="7206C512" w:rsidR="009C4F38" w:rsidRDefault="00CB1CD7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19" w:history="1">
            <w:r w:rsidR="009C4F38" w:rsidRPr="009A52DD">
              <w:rPr>
                <w:rStyle w:val="afff2"/>
                <w:noProof/>
                <w:lang w:val="en-US"/>
              </w:rPr>
              <w:t>Method and Manner of implementation</w:t>
            </w:r>
            <w:r w:rsidR="009C4F38">
              <w:rPr>
                <w:noProof/>
                <w:webHidden/>
              </w:rPr>
              <w:tab/>
            </w:r>
            <w:r w:rsidR="000E39E9">
              <w:rPr>
                <w:noProof/>
                <w:webHidden/>
                <w:lang w:val="en-US"/>
              </w:rPr>
              <w:t>4</w:t>
            </w:r>
          </w:hyperlink>
        </w:p>
        <w:p w14:paraId="50725E80" w14:textId="264178FF" w:rsidR="009C4F38" w:rsidRDefault="00CB1CD7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0" w:history="1">
            <w:r w:rsidR="000E39E9" w:rsidRPr="000E39E9">
              <w:rPr>
                <w:rStyle w:val="afff2"/>
                <w:b/>
                <w:bCs/>
                <w:noProof/>
                <w:lang w:val="en-US"/>
              </w:rPr>
              <w:t>Creating The Firefighting Website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_Toc65352820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3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72804CE1" w14:textId="55CB31EC" w:rsidR="009C4F38" w:rsidRDefault="00CB1CD7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2" w:history="1">
            <w:r w:rsidR="000E39E9">
              <w:rPr>
                <w:rStyle w:val="afff2"/>
                <w:noProof/>
                <w:lang w:val="en-US"/>
              </w:rPr>
              <w:t>T</w:t>
            </w:r>
            <w:r w:rsidR="009C4F38" w:rsidRPr="009A52DD">
              <w:rPr>
                <w:rStyle w:val="afff2"/>
                <w:noProof/>
                <w:lang w:val="en-US"/>
              </w:rPr>
              <w:t>asks to perform</w:t>
            </w:r>
            <w:r w:rsidR="009C4F38">
              <w:rPr>
                <w:noProof/>
                <w:webHidden/>
              </w:rPr>
              <w:tab/>
            </w:r>
            <w:r w:rsidR="000E39E9">
              <w:rPr>
                <w:noProof/>
                <w:webHidden/>
                <w:lang w:val="en-US"/>
              </w:rPr>
              <w:t>3</w:t>
            </w:r>
          </w:hyperlink>
        </w:p>
        <w:p w14:paraId="3F123A77" w14:textId="21AA71AF" w:rsidR="009C4F38" w:rsidRDefault="00CB1CD7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3" w:history="1">
            <w:r w:rsidR="000E39E9" w:rsidRPr="000E39E9">
              <w:rPr>
                <w:rStyle w:val="afff2"/>
                <w:b/>
                <w:bCs/>
                <w:noProof/>
                <w:lang w:val="en-US"/>
              </w:rPr>
              <w:t>Table Status</w:t>
            </w:r>
            <w:r w:rsidR="009C4F38">
              <w:rPr>
                <w:noProof/>
                <w:webHidden/>
              </w:rPr>
              <w:tab/>
            </w:r>
            <w:r w:rsidR="000E39E9">
              <w:rPr>
                <w:noProof/>
                <w:webHidden/>
                <w:lang w:val="en-US"/>
              </w:rPr>
              <w:t>4</w:t>
            </w:r>
          </w:hyperlink>
        </w:p>
        <w:p w14:paraId="7F0BD579" w14:textId="2BAD24AB" w:rsidR="00A95E38" w:rsidRPr="00B607C5" w:rsidRDefault="00A95E38">
          <w:pPr>
            <w:rPr>
              <w:lang w:val="en-US"/>
            </w:rPr>
          </w:pPr>
          <w:r w:rsidRPr="00B607C5">
            <w:rPr>
              <w:b/>
              <w:bCs/>
              <w:lang w:val="en-US"/>
            </w:rPr>
            <w:fldChar w:fldCharType="end"/>
          </w:r>
        </w:p>
      </w:sdtContent>
    </w:sdt>
    <w:p w14:paraId="5DAB6C7B" w14:textId="53DDE9C9" w:rsidR="00906393" w:rsidRPr="00B607C5" w:rsidRDefault="00906393" w:rsidP="001F4D83">
      <w:pPr>
        <w:tabs>
          <w:tab w:val="left" w:pos="1843"/>
        </w:tabs>
        <w:rPr>
          <w:caps/>
          <w:sz w:val="32"/>
          <w:szCs w:val="32"/>
          <w:lang w:val="en-US"/>
        </w:rPr>
      </w:pPr>
    </w:p>
    <w:p w14:paraId="02EB378F" w14:textId="77777777" w:rsidR="008074FE" w:rsidRPr="00B607C5" w:rsidRDefault="008074FE" w:rsidP="00906393">
      <w:pPr>
        <w:pStyle w:val="1"/>
        <w:rPr>
          <w:sz w:val="32"/>
          <w:szCs w:val="32"/>
          <w:lang w:val="en-US"/>
        </w:rPr>
      </w:pPr>
    </w:p>
    <w:bookmarkStart w:id="0" w:name="_Toc65352815" w:displacedByCustomXml="next"/>
    <w:sdt>
      <w:sdtPr>
        <w:rPr>
          <w:sz w:val="32"/>
          <w:szCs w:val="32"/>
          <w:lang w:val="en-US"/>
        </w:rPr>
        <w:alias w:val="Длъжност:"/>
        <w:tag w:val="Длъжност:"/>
        <w:id w:val="135919152"/>
        <w:placeholder>
          <w:docPart w:val="BA536AE39FE54DD2A713ED7D92FFDE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661257A7" w14:textId="664D8803" w:rsidR="00906393" w:rsidRPr="00B607C5" w:rsidRDefault="0081469B" w:rsidP="00F348C1">
          <w:pPr>
            <w:pStyle w:val="1"/>
            <w:jc w:val="center"/>
            <w:rPr>
              <w:sz w:val="32"/>
              <w:szCs w:val="32"/>
              <w:lang w:val="en-US"/>
            </w:rPr>
          </w:pPr>
          <w:r>
            <w:rPr>
              <w:sz w:val="32"/>
              <w:szCs w:val="32"/>
              <w:lang w:val="en-US"/>
            </w:rPr>
            <w:t xml:space="preserve">A website that helps </w:t>
          </w:r>
          <w:r>
            <w:rPr>
              <w:sz w:val="32"/>
              <w:szCs w:val="32"/>
              <w:lang w:val="en-US"/>
            </w:rPr>
            <w:br/>
            <w:t>keep the city safe</w:t>
          </w:r>
        </w:p>
      </w:sdtContent>
    </w:sdt>
    <w:bookmarkEnd w:id="0" w:displacedByCustomXml="prev"/>
    <w:p w14:paraId="4076188C" w14:textId="6D5D4C9A" w:rsidR="00906393" w:rsidRPr="00B607C5" w:rsidRDefault="00E921F3" w:rsidP="00906393">
      <w:pPr>
        <w:pStyle w:val="2"/>
        <w:rPr>
          <w:sz w:val="28"/>
          <w:szCs w:val="28"/>
          <w:lang w:val="en-US"/>
        </w:rPr>
      </w:pPr>
      <w:bookmarkStart w:id="1" w:name="_Toc65352816"/>
      <w:r w:rsidRPr="00E921F3">
        <w:rPr>
          <w:sz w:val="28"/>
          <w:szCs w:val="28"/>
          <w:lang w:val="en-US"/>
        </w:rPr>
        <w:t>Development</w:t>
      </w:r>
      <w:bookmarkEnd w:id="1"/>
    </w:p>
    <w:p w14:paraId="300D12D4" w14:textId="74DA0DFE" w:rsidR="00D22C68" w:rsidRPr="00B607C5" w:rsidRDefault="0081469B" w:rsidP="00906393">
      <w:pPr>
        <w:rPr>
          <w:rFonts w:asciiTheme="majorHAnsi" w:eastAsiaTheme="majorEastAsia" w:hAnsiTheme="majorHAnsi" w:cstheme="majorBidi"/>
          <w:b/>
          <w:bCs/>
          <w:caps/>
          <w:color w:val="555A3C" w:themeColor="accent3" w:themeShade="80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b/>
          <w:bCs/>
          <w:caps/>
          <w:color w:val="555A3C" w:themeColor="accent3" w:themeShade="80"/>
          <w:sz w:val="24"/>
          <w:szCs w:val="24"/>
          <w:lang w:val="en-US"/>
        </w:rPr>
        <w:t>THE aim</w:t>
      </w:r>
      <w:r w:rsidR="00D22C68" w:rsidRPr="00B607C5">
        <w:rPr>
          <w:rFonts w:asciiTheme="majorHAnsi" w:eastAsiaTheme="majorEastAsia" w:hAnsiTheme="majorHAnsi" w:cstheme="majorBidi"/>
          <w:b/>
          <w:bCs/>
          <w:caps/>
          <w:color w:val="555A3C" w:themeColor="accent3" w:themeShade="80"/>
          <w:sz w:val="24"/>
          <w:szCs w:val="24"/>
          <w:lang w:val="en-US"/>
        </w:rPr>
        <w:t xml:space="preserve"> OF THE PROJECT</w:t>
      </w:r>
    </w:p>
    <w:p w14:paraId="1AA5D85D" w14:textId="7809EF15" w:rsidR="00906393" w:rsidRPr="00B607C5" w:rsidRDefault="00D22C68" w:rsidP="0081469B">
      <w:pPr>
        <w:tabs>
          <w:tab w:val="center" w:pos="4513"/>
        </w:tabs>
        <w:spacing w:before="0"/>
        <w:rPr>
          <w:lang w:val="en-US"/>
        </w:rPr>
      </w:pPr>
      <w:r w:rsidRPr="00B607C5">
        <w:rPr>
          <w:lang w:val="en-US"/>
        </w:rPr>
        <w:t xml:space="preserve">Our project is a </w:t>
      </w:r>
      <w:r w:rsidR="0081469B">
        <w:rPr>
          <w:lang w:val="en-US"/>
        </w:rPr>
        <w:t>firefighting website, from which you could contact the firefighters if you or somebody close to you is in danger.</w:t>
      </w:r>
    </w:p>
    <w:p w14:paraId="420B1262" w14:textId="3025FE14" w:rsidR="00906393" w:rsidRPr="00B607C5" w:rsidRDefault="003A3553" w:rsidP="00906393">
      <w:pPr>
        <w:pStyle w:val="3"/>
        <w:rPr>
          <w:lang w:val="en-US"/>
        </w:rPr>
      </w:pPr>
      <w:bookmarkStart w:id="2" w:name="_Toc65352817"/>
      <w:r w:rsidRPr="00B607C5">
        <w:rPr>
          <w:lang w:val="en-US"/>
        </w:rPr>
        <w:t>the team</w:t>
      </w:r>
      <w:bookmarkEnd w:id="2"/>
    </w:p>
    <w:tbl>
      <w:tblPr>
        <w:tblStyle w:val="aff8"/>
        <w:tblW w:w="5000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6"/>
        <w:gridCol w:w="8500"/>
      </w:tblGrid>
      <w:tr w:rsidR="00906393" w:rsidRPr="00B607C5" w14:paraId="106C1F94" w14:textId="77777777" w:rsidTr="00507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27D9C9B" w14:textId="77777777" w:rsidR="00906393" w:rsidRPr="00B607C5" w:rsidRDefault="00CB1CD7" w:rsidP="005A03E4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№:"/>
                <w:tag w:val="№:"/>
                <w:id w:val="-1707095580"/>
                <w:placeholder>
                  <w:docPart w:val="6707B29CC6E845FEA30ED57BC904B65A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14:paraId="001F5940" w14:textId="53A04944" w:rsidR="00906393" w:rsidRPr="00B607C5" w:rsidRDefault="003A3553" w:rsidP="001B7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607C5">
              <w:rPr>
                <w:bCs/>
                <w:lang w:val="en-US"/>
              </w:rPr>
              <w:t>Roles in the team</w:t>
            </w:r>
          </w:p>
        </w:tc>
      </w:tr>
      <w:tr w:rsidR="00906393" w:rsidRPr="00B607C5" w14:paraId="2CC3B05F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A05A809" w14:textId="77777777" w:rsidR="00906393" w:rsidRPr="00B607C5" w:rsidRDefault="00906393" w:rsidP="004F4B35">
            <w:pPr>
              <w:pStyle w:val="a"/>
              <w:rPr>
                <w:lang w:val="en-US"/>
              </w:rPr>
            </w:pPr>
          </w:p>
        </w:tc>
        <w:tc>
          <w:tcPr>
            <w:tcW w:w="8500" w:type="dxa"/>
          </w:tcPr>
          <w:p w14:paraId="6BB9944C" w14:textId="032BFB62" w:rsidR="001B750C" w:rsidRPr="00B607C5" w:rsidRDefault="00D22C68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Nikolay Brankov</w:t>
            </w:r>
            <w:r w:rsidR="001B750C" w:rsidRPr="00B607C5">
              <w:rPr>
                <w:lang w:val="en-US"/>
              </w:rPr>
              <w:t xml:space="preserve"> – Scrum Trainer</w:t>
            </w:r>
          </w:p>
        </w:tc>
      </w:tr>
      <w:tr w:rsidR="002150AB" w:rsidRPr="00B607C5" w14:paraId="55A7F69E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1C8F396" w14:textId="77777777" w:rsidR="002150AB" w:rsidRPr="00B607C5" w:rsidRDefault="002150AB" w:rsidP="002150AB">
            <w:pPr>
              <w:pStyle w:val="a"/>
              <w:rPr>
                <w:lang w:val="en-US"/>
              </w:rPr>
            </w:pPr>
          </w:p>
        </w:tc>
        <w:tc>
          <w:tcPr>
            <w:tcW w:w="8500" w:type="dxa"/>
          </w:tcPr>
          <w:p w14:paraId="17EF3F67" w14:textId="0810D875" w:rsidR="002150AB" w:rsidRPr="00B607C5" w:rsidRDefault="0081469B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Aleksander Bozhikov</w:t>
            </w:r>
            <w:r w:rsidR="002150AB" w:rsidRPr="00B607C5">
              <w:rPr>
                <w:lang w:val="en-US"/>
              </w:rPr>
              <w:t xml:space="preserve"> – Front End Developer</w:t>
            </w:r>
          </w:p>
        </w:tc>
      </w:tr>
      <w:tr w:rsidR="002150AB" w:rsidRPr="00B607C5" w14:paraId="33EB4E9E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2A3D3EC" w14:textId="77777777" w:rsidR="002150AB" w:rsidRPr="00B607C5" w:rsidRDefault="002150AB" w:rsidP="002150AB">
            <w:pPr>
              <w:pStyle w:val="a"/>
              <w:rPr>
                <w:lang w:val="en-US"/>
              </w:rPr>
            </w:pPr>
          </w:p>
        </w:tc>
        <w:tc>
          <w:tcPr>
            <w:tcW w:w="8500" w:type="dxa"/>
          </w:tcPr>
          <w:p w14:paraId="4BEC9C7D" w14:textId="4A28D9E4" w:rsidR="002150AB" w:rsidRPr="00B607C5" w:rsidRDefault="0081469B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Teodor</w:t>
            </w:r>
            <w:proofErr w:type="spellEnd"/>
            <w:r>
              <w:rPr>
                <w:lang w:val="en-US"/>
              </w:rPr>
              <w:t xml:space="preserve"> Todorov</w:t>
            </w:r>
            <w:r w:rsidR="002150AB" w:rsidRPr="00B607C5">
              <w:rPr>
                <w:lang w:val="en-US"/>
              </w:rPr>
              <w:t xml:space="preserve"> – Back End Developer</w:t>
            </w:r>
          </w:p>
        </w:tc>
      </w:tr>
      <w:tr w:rsidR="002150AB" w:rsidRPr="00B607C5" w14:paraId="0D718EE4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D0B940D" w14:textId="77777777" w:rsidR="002150AB" w:rsidRPr="00B607C5" w:rsidRDefault="002150AB" w:rsidP="002150AB">
            <w:pPr>
              <w:pStyle w:val="a"/>
              <w:rPr>
                <w:lang w:val="en-US"/>
              </w:rPr>
            </w:pPr>
          </w:p>
        </w:tc>
        <w:tc>
          <w:tcPr>
            <w:tcW w:w="8500" w:type="dxa"/>
          </w:tcPr>
          <w:p w14:paraId="486E1D25" w14:textId="60C51BC1" w:rsidR="002150AB" w:rsidRPr="00B607C5" w:rsidRDefault="00D22C68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607C5">
              <w:rPr>
                <w:lang w:val="en-US"/>
              </w:rPr>
              <w:t>Radoslav</w:t>
            </w:r>
            <w:proofErr w:type="spellEnd"/>
            <w:r w:rsidRPr="00B607C5">
              <w:rPr>
                <w:lang w:val="en-US"/>
              </w:rPr>
              <w:t xml:space="preserve"> Ivanov</w:t>
            </w:r>
            <w:r w:rsidR="002150AB" w:rsidRPr="00B607C5">
              <w:rPr>
                <w:lang w:val="en-US"/>
              </w:rPr>
              <w:t xml:space="preserve"> – </w:t>
            </w:r>
            <w:r w:rsidR="0081469B">
              <w:rPr>
                <w:lang w:val="en-US"/>
              </w:rPr>
              <w:t>Designer</w:t>
            </w:r>
          </w:p>
        </w:tc>
      </w:tr>
    </w:tbl>
    <w:p w14:paraId="7119D25E" w14:textId="404D94A2" w:rsidR="00906393" w:rsidRPr="00B607C5" w:rsidRDefault="00507F4F" w:rsidP="00906393">
      <w:pPr>
        <w:pStyle w:val="3"/>
        <w:rPr>
          <w:lang w:val="en-US"/>
        </w:rPr>
      </w:pPr>
      <w:r w:rsidRPr="00B607C5">
        <w:rPr>
          <w:lang w:val="en-US"/>
        </w:rPr>
        <w:t> </w:t>
      </w:r>
      <w:bookmarkStart w:id="3" w:name="_Toc65352818"/>
      <w:r w:rsidR="003A3553" w:rsidRPr="00B607C5">
        <w:rPr>
          <w:lang w:val="en-US"/>
        </w:rPr>
        <w:t>Introduction</w:t>
      </w:r>
      <w:bookmarkEnd w:id="3"/>
    </w:p>
    <w:tbl>
      <w:tblPr>
        <w:tblStyle w:val="aff8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6"/>
        <w:gridCol w:w="8545"/>
      </w:tblGrid>
      <w:tr w:rsidR="00906393" w:rsidRPr="00B607C5" w14:paraId="7D575462" w14:textId="77777777" w:rsidTr="003A3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95C7A58" w14:textId="77777777" w:rsidR="00906393" w:rsidRPr="00B607C5" w:rsidRDefault="00CB1CD7" w:rsidP="005A03E4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№:"/>
                <w:tag w:val="№:"/>
                <w:id w:val="763196538"/>
                <w:placeholder>
                  <w:docPart w:val="F8D063D167994F75BAD34F2D9614223E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</w:tcPr>
          <w:p w14:paraId="35C97509" w14:textId="7F366281" w:rsidR="00906393" w:rsidRPr="00B607C5" w:rsidRDefault="00507F4F" w:rsidP="00507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 </w:t>
            </w:r>
            <w:r w:rsidR="003A3553" w:rsidRPr="00B607C5">
              <w:rPr>
                <w:lang w:val="en-US"/>
              </w:rPr>
              <w:t>Introduction</w:t>
            </w:r>
          </w:p>
        </w:tc>
      </w:tr>
      <w:tr w:rsidR="00906393" w:rsidRPr="00B607C5" w14:paraId="2DF20420" w14:textId="77777777" w:rsidTr="003A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E27B00A" w14:textId="77777777" w:rsidR="00906393" w:rsidRPr="00B607C5" w:rsidRDefault="00906393" w:rsidP="0092466F">
            <w:pPr>
              <w:pStyle w:val="a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1C05274A" w14:textId="77777777" w:rsidR="00D22C68" w:rsidRPr="00B607C5" w:rsidRDefault="00D22C68" w:rsidP="0099745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What is the product?</w:t>
            </w:r>
          </w:p>
          <w:p w14:paraId="5C9811BA" w14:textId="2A5DEE4B" w:rsidR="00906393" w:rsidRPr="00B607C5" w:rsidRDefault="00D22C68" w:rsidP="0099745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 xml:space="preserve">The product is a </w:t>
            </w:r>
            <w:r w:rsidR="0081469B">
              <w:rPr>
                <w:color w:val="716767" w:themeColor="accent6" w:themeShade="BF"/>
                <w:lang w:val="en-US"/>
              </w:rPr>
              <w:t>webpage which contains</w:t>
            </w:r>
            <w:r w:rsidRPr="00B607C5">
              <w:rPr>
                <w:color w:val="716767" w:themeColor="accent6" w:themeShade="BF"/>
                <w:lang w:val="en-US"/>
              </w:rPr>
              <w:t xml:space="preserve"> a</w:t>
            </w:r>
            <w:r w:rsidR="0081469B">
              <w:rPr>
                <w:color w:val="716767" w:themeColor="accent6" w:themeShade="BF"/>
                <w:lang w:val="en-US"/>
              </w:rPr>
              <w:t xml:space="preserve"> page</w:t>
            </w:r>
            <w:r w:rsidRPr="00B607C5">
              <w:rPr>
                <w:color w:val="716767" w:themeColor="accent6" w:themeShade="BF"/>
                <w:lang w:val="en-US"/>
              </w:rPr>
              <w:t xml:space="preserve"> with</w:t>
            </w:r>
            <w:r w:rsidR="0081469B">
              <w:rPr>
                <w:color w:val="716767" w:themeColor="accent6" w:themeShade="BF"/>
                <w:lang w:val="en-US"/>
              </w:rPr>
              <w:t xml:space="preserve"> fire center, teams, Fire trucks, Fire reporting and an About us page.</w:t>
            </w:r>
          </w:p>
        </w:tc>
      </w:tr>
      <w:tr w:rsidR="00906393" w:rsidRPr="00B607C5" w14:paraId="57EC9167" w14:textId="77777777" w:rsidTr="003A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0061E4C" w14:textId="0D42A4FE" w:rsidR="00906393" w:rsidRPr="00B607C5" w:rsidRDefault="00906393" w:rsidP="0092466F">
            <w:pPr>
              <w:pStyle w:val="a"/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39616D33" w14:textId="77777777" w:rsidR="00D22C68" w:rsidRPr="00B607C5" w:rsidRDefault="00D22C68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Where is it available?</w:t>
            </w:r>
          </w:p>
          <w:p w14:paraId="3054D2E9" w14:textId="4EDF46F5" w:rsidR="00507F4F" w:rsidRPr="00B607C5" w:rsidRDefault="00D22C68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 xml:space="preserve">Our </w:t>
            </w:r>
            <w:r w:rsidR="0081469B">
              <w:rPr>
                <w:color w:val="716767" w:themeColor="accent6" w:themeShade="BF"/>
                <w:lang w:val="en-US"/>
              </w:rPr>
              <w:t>team</w:t>
            </w:r>
            <w:r w:rsidRPr="00B607C5">
              <w:rPr>
                <w:color w:val="716767" w:themeColor="accent6" w:themeShade="BF"/>
                <w:lang w:val="en-US"/>
              </w:rPr>
              <w:t xml:space="preserve">work took place in GitHub and </w:t>
            </w:r>
            <w:r w:rsidR="0081469B">
              <w:rPr>
                <w:color w:val="716767" w:themeColor="accent6" w:themeShade="BF"/>
                <w:lang w:val="en-US"/>
              </w:rPr>
              <w:t>it</w:t>
            </w:r>
            <w:r w:rsidRPr="00B607C5">
              <w:rPr>
                <w:color w:val="716767" w:themeColor="accent6" w:themeShade="BF"/>
                <w:lang w:val="en-US"/>
              </w:rPr>
              <w:t xml:space="preserve"> </w:t>
            </w:r>
            <w:r w:rsidR="0081469B">
              <w:rPr>
                <w:color w:val="716767" w:themeColor="accent6" w:themeShade="BF"/>
                <w:lang w:val="en-US"/>
              </w:rPr>
              <w:t>is</w:t>
            </w:r>
            <w:r w:rsidRPr="00B607C5">
              <w:rPr>
                <w:color w:val="716767" w:themeColor="accent6" w:themeShade="BF"/>
                <w:lang w:val="en-US"/>
              </w:rPr>
              <w:t xml:space="preserve"> accessible to everyone </w:t>
            </w:r>
            <w:r w:rsidR="0081469B">
              <w:rPr>
                <w:color w:val="716767" w:themeColor="accent6" w:themeShade="BF"/>
                <w:lang w:val="en-US"/>
              </w:rPr>
              <w:t>who visits our GitHub repo,</w:t>
            </w:r>
            <w:r w:rsidRPr="00B607C5">
              <w:rPr>
                <w:color w:val="716767" w:themeColor="accent6" w:themeShade="BF"/>
                <w:lang w:val="en-US"/>
              </w:rPr>
              <w:t xml:space="preserve"> w</w:t>
            </w:r>
            <w:r w:rsidR="0081469B">
              <w:rPr>
                <w:color w:val="716767" w:themeColor="accent6" w:themeShade="BF"/>
                <w:lang w:val="en-US"/>
              </w:rPr>
              <w:t>h</w:t>
            </w:r>
            <w:r w:rsidRPr="00B607C5">
              <w:rPr>
                <w:color w:val="716767" w:themeColor="accent6" w:themeShade="BF"/>
                <w:lang w:val="en-US"/>
              </w:rPr>
              <w:t>ere</w:t>
            </w:r>
            <w:r w:rsidR="0081469B">
              <w:rPr>
                <w:color w:val="716767" w:themeColor="accent6" w:themeShade="BF"/>
                <w:lang w:val="en-US"/>
              </w:rPr>
              <w:t xml:space="preserve"> they would see the</w:t>
            </w:r>
            <w:r w:rsidRPr="00B607C5">
              <w:rPr>
                <w:color w:val="716767" w:themeColor="accent6" w:themeShade="BF"/>
                <w:lang w:val="en-US"/>
              </w:rPr>
              <w:t xml:space="preserve"> uploaded in the GitHub Repository project</w:t>
            </w:r>
            <w:r w:rsidR="0081469B">
              <w:rPr>
                <w:color w:val="716767" w:themeColor="accent6" w:themeShade="BF"/>
                <w:lang w:val="en-US"/>
              </w:rPr>
              <w:t xml:space="preserve"> </w:t>
            </w:r>
            <w:r w:rsidRPr="00B607C5">
              <w:rPr>
                <w:color w:val="716767" w:themeColor="accent6" w:themeShade="BF"/>
                <w:lang w:val="en-US"/>
              </w:rPr>
              <w:t>.</w:t>
            </w:r>
          </w:p>
        </w:tc>
      </w:tr>
      <w:tr w:rsidR="00906393" w:rsidRPr="001E1E9E" w14:paraId="0C4C755A" w14:textId="77777777" w:rsidTr="003A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4EAFD9C" w14:textId="77777777" w:rsidR="00906393" w:rsidRPr="00B607C5" w:rsidRDefault="00906393" w:rsidP="0092466F">
            <w:pPr>
              <w:pStyle w:val="a"/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119B3553" w14:textId="77777777" w:rsidR="00D22C68" w:rsidRPr="00B607C5" w:rsidRDefault="00D22C68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Communication?</w:t>
            </w:r>
          </w:p>
          <w:p w14:paraId="19AD1168" w14:textId="490B7870" w:rsidR="00943729" w:rsidRPr="00B607C5" w:rsidRDefault="001E1E9E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716767" w:themeColor="accent6" w:themeShade="BF"/>
                <w:lang w:val="en-US"/>
              </w:rPr>
              <w:t>Our ways of communication were by using Microsoft Teams and the GitHub features.</w:t>
            </w:r>
          </w:p>
        </w:tc>
      </w:tr>
      <w:tr w:rsidR="00906393" w:rsidRPr="00B607C5" w14:paraId="6C4C1CDD" w14:textId="77777777" w:rsidTr="003A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B94D5A5" w14:textId="77777777" w:rsidR="00906393" w:rsidRPr="00B607C5" w:rsidRDefault="00906393" w:rsidP="0092466F">
            <w:pPr>
              <w:pStyle w:val="a"/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1BD99786" w14:textId="77777777" w:rsidR="00D22C68" w:rsidRPr="00B607C5" w:rsidRDefault="00D22C68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What technologies are used?</w:t>
            </w:r>
          </w:p>
          <w:p w14:paraId="5B041A62" w14:textId="780ED1CA" w:rsidR="00943729" w:rsidRPr="00B607C5" w:rsidRDefault="00D22C68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technologies used are Visual Studio</w:t>
            </w:r>
            <w:r w:rsidR="001E1E9E">
              <w:rPr>
                <w:color w:val="716767" w:themeColor="accent6" w:themeShade="BF"/>
                <w:lang w:val="en-US"/>
              </w:rPr>
              <w:t xml:space="preserve"> Code</w:t>
            </w:r>
            <w:r w:rsidRPr="00B607C5">
              <w:rPr>
                <w:color w:val="716767" w:themeColor="accent6" w:themeShade="BF"/>
                <w:lang w:val="en-US"/>
              </w:rPr>
              <w:t xml:space="preserve"> as Code Editor, </w:t>
            </w:r>
            <w:r w:rsidR="001E1E9E">
              <w:rPr>
                <w:color w:val="716767" w:themeColor="accent6" w:themeShade="BF"/>
                <w:lang w:val="en-US"/>
              </w:rPr>
              <w:t>HTML &amp; CSS</w:t>
            </w:r>
            <w:r w:rsidRPr="00B607C5">
              <w:rPr>
                <w:color w:val="716767" w:themeColor="accent6" w:themeShade="BF"/>
                <w:lang w:val="en-US"/>
              </w:rPr>
              <w:t xml:space="preserve"> </w:t>
            </w:r>
            <w:r w:rsidR="001E1E9E">
              <w:rPr>
                <w:color w:val="716767" w:themeColor="accent6" w:themeShade="BF"/>
                <w:lang w:val="en-US"/>
              </w:rPr>
              <w:t>as the main language</w:t>
            </w:r>
            <w:r w:rsidRPr="00B607C5">
              <w:rPr>
                <w:color w:val="716767" w:themeColor="accent6" w:themeShade="BF"/>
                <w:lang w:val="en-US"/>
              </w:rPr>
              <w:t xml:space="preserve"> with which the code </w:t>
            </w:r>
            <w:r w:rsidR="001E1E9E">
              <w:rPr>
                <w:color w:val="716767" w:themeColor="accent6" w:themeShade="BF"/>
                <w:lang w:val="en-US"/>
              </w:rPr>
              <w:t>was</w:t>
            </w:r>
            <w:r w:rsidRPr="00B607C5">
              <w:rPr>
                <w:color w:val="716767" w:themeColor="accent6" w:themeShade="BF"/>
                <w:lang w:val="en-US"/>
              </w:rPr>
              <w:t xml:space="preserve"> written, Git</w:t>
            </w:r>
            <w:r w:rsidR="00B607C5">
              <w:rPr>
                <w:color w:val="716767" w:themeColor="accent6" w:themeShade="BF"/>
                <w:lang w:val="en-US"/>
              </w:rPr>
              <w:t xml:space="preserve"> </w:t>
            </w:r>
            <w:r w:rsidRPr="00B607C5">
              <w:rPr>
                <w:color w:val="716767" w:themeColor="accent6" w:themeShade="BF"/>
                <w:lang w:val="en-US"/>
              </w:rPr>
              <w:t xml:space="preserve">and GitHub for collaborative work, Teams </w:t>
            </w:r>
            <w:r w:rsidR="001E1E9E">
              <w:rPr>
                <w:color w:val="716767" w:themeColor="accent6" w:themeShade="BF"/>
                <w:lang w:val="en-US"/>
              </w:rPr>
              <w:t>–</w:t>
            </w:r>
            <w:r w:rsidRPr="00B607C5">
              <w:rPr>
                <w:color w:val="716767" w:themeColor="accent6" w:themeShade="BF"/>
                <w:lang w:val="en-US"/>
              </w:rPr>
              <w:t xml:space="preserve"> </w:t>
            </w:r>
            <w:r w:rsidR="001E1E9E">
              <w:rPr>
                <w:color w:val="716767" w:themeColor="accent6" w:themeShade="BF"/>
                <w:lang w:val="en-US"/>
              </w:rPr>
              <w:t xml:space="preserve">for </w:t>
            </w:r>
            <w:r w:rsidRPr="00B607C5">
              <w:rPr>
                <w:color w:val="716767" w:themeColor="accent6" w:themeShade="BF"/>
                <w:lang w:val="en-US"/>
              </w:rPr>
              <w:t>communication, PowerPoint - presentation, Word - documentation.</w:t>
            </w:r>
          </w:p>
        </w:tc>
      </w:tr>
    </w:tbl>
    <w:p w14:paraId="085BFE01" w14:textId="77777777" w:rsidR="001E1E9E" w:rsidRDefault="001E1E9E" w:rsidP="00F77BD1">
      <w:pPr>
        <w:pStyle w:val="3"/>
        <w:spacing w:before="960" w:after="240"/>
        <w:rPr>
          <w:lang w:val="en-US"/>
        </w:rPr>
      </w:pPr>
      <w:bookmarkStart w:id="4" w:name="_Toc65352819"/>
    </w:p>
    <w:p w14:paraId="17B16B0F" w14:textId="77777777" w:rsidR="001E1E9E" w:rsidRDefault="001E1E9E" w:rsidP="00F77BD1">
      <w:pPr>
        <w:pStyle w:val="3"/>
        <w:spacing w:before="960" w:after="240"/>
        <w:rPr>
          <w:lang w:val="en-US"/>
        </w:rPr>
      </w:pPr>
    </w:p>
    <w:p w14:paraId="43682A7B" w14:textId="3E7B351D" w:rsidR="00906393" w:rsidRPr="00B607C5" w:rsidRDefault="00E921F3" w:rsidP="00F77BD1">
      <w:pPr>
        <w:pStyle w:val="3"/>
        <w:spacing w:before="960" w:after="240"/>
        <w:rPr>
          <w:lang w:val="en-US"/>
        </w:rPr>
      </w:pPr>
      <w:r w:rsidRPr="00E921F3">
        <w:rPr>
          <w:lang w:val="en-US"/>
        </w:rPr>
        <w:t>Method and Manner of implementation</w:t>
      </w:r>
      <w:bookmarkEnd w:id="4"/>
    </w:p>
    <w:tbl>
      <w:tblPr>
        <w:tblStyle w:val="aff8"/>
        <w:tblW w:w="5000" w:type="pct"/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26"/>
        <w:gridCol w:w="8500"/>
      </w:tblGrid>
      <w:tr w:rsidR="00906393" w:rsidRPr="00B607C5" w14:paraId="419E65E4" w14:textId="77777777" w:rsidTr="08426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C66B0F3" w14:textId="77777777" w:rsidR="00906393" w:rsidRPr="00B607C5" w:rsidRDefault="00CB1CD7" w:rsidP="005A03E4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№:"/>
                <w:tag w:val="№:"/>
                <w:id w:val="70015751"/>
                <w:placeholder>
                  <w:docPart w:val="CB7FD42CB2B940D9B77413F748F1BAA2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14:paraId="377F5D8F" w14:textId="2F2B0AC1" w:rsidR="00906393" w:rsidRPr="00B607C5" w:rsidRDefault="003A3553" w:rsidP="00864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607C5">
              <w:rPr>
                <w:bCs/>
                <w:lang w:val="en-US"/>
              </w:rPr>
              <w:t>METHODS AND MANNER OF IMPLEMENTATION</w:t>
            </w:r>
          </w:p>
        </w:tc>
      </w:tr>
      <w:tr w:rsidR="00906393" w:rsidRPr="00B607C5" w14:paraId="27D3517F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DEEC669" w14:textId="77777777" w:rsidR="00906393" w:rsidRPr="00B607C5" w:rsidRDefault="00906393" w:rsidP="00F77BD1">
            <w:pPr>
              <w:pStyle w:val="a"/>
              <w:numPr>
                <w:ilvl w:val="0"/>
                <w:numId w:val="12"/>
              </w:numPr>
              <w:spacing w:after="120"/>
              <w:rPr>
                <w:lang w:val="en-US"/>
              </w:rPr>
            </w:pPr>
          </w:p>
        </w:tc>
        <w:tc>
          <w:tcPr>
            <w:tcW w:w="8500" w:type="dxa"/>
          </w:tcPr>
          <w:p w14:paraId="05360C0D" w14:textId="730140D6" w:rsidR="00634322" w:rsidRPr="00B607C5" w:rsidRDefault="0074074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Productive work</w:t>
            </w:r>
          </w:p>
          <w:p w14:paraId="1E75A0ED" w14:textId="6F29D26C" w:rsidR="00906393" w:rsidRPr="00B607C5" w:rsidRDefault="001E1E9E" w:rsidP="00923DF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>
              <w:rPr>
                <w:color w:val="716767" w:themeColor="accent6" w:themeShade="BF"/>
                <w:lang w:val="en-US"/>
              </w:rPr>
              <w:t>We separated the tasks evenly, giving a fair advantage for every collaborator to not be overdosed with work. We also helped each other with anything we could despite of our assembled roles.</w:t>
            </w:r>
          </w:p>
        </w:tc>
      </w:tr>
      <w:tr w:rsidR="00906393" w:rsidRPr="00B607C5" w14:paraId="485689FF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656B9AB" w14:textId="77777777" w:rsidR="00906393" w:rsidRPr="00B607C5" w:rsidRDefault="00906393" w:rsidP="00F77BD1">
            <w:pPr>
              <w:pStyle w:val="a"/>
              <w:spacing w:after="120"/>
              <w:rPr>
                <w:lang w:val="en-US"/>
              </w:rPr>
            </w:pPr>
          </w:p>
        </w:tc>
        <w:tc>
          <w:tcPr>
            <w:tcW w:w="8500" w:type="dxa"/>
          </w:tcPr>
          <w:p w14:paraId="2ECDF245" w14:textId="5D648107" w:rsidR="00906393" w:rsidRPr="00B607C5" w:rsidRDefault="0074074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Distribution of tasks</w:t>
            </w:r>
          </w:p>
          <w:p w14:paraId="0D72137E" w14:textId="3E0E19D0" w:rsidR="00FD779F" w:rsidRPr="00B607C5" w:rsidRDefault="001E1E9E" w:rsidP="00F77BD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>
              <w:rPr>
                <w:color w:val="716767" w:themeColor="accent6" w:themeShade="BF"/>
                <w:lang w:val="en-US"/>
              </w:rPr>
              <w:t>Every person was given a task, which was manageable for their skill of work.</w:t>
            </w:r>
          </w:p>
        </w:tc>
      </w:tr>
    </w:tbl>
    <w:p w14:paraId="23C16E79" w14:textId="53E1AC10" w:rsidR="00A276CA" w:rsidRPr="00B607C5" w:rsidRDefault="00A276CA" w:rsidP="00A276CA">
      <w:pPr>
        <w:pStyle w:val="3"/>
        <w:spacing w:before="480" w:after="360"/>
        <w:rPr>
          <w:lang w:val="en-US"/>
        </w:rPr>
      </w:pPr>
      <w:bookmarkStart w:id="5" w:name="_GoBack"/>
      <w:bookmarkEnd w:id="5"/>
    </w:p>
    <w:p w14:paraId="5C7FBBA6" w14:textId="2495C3E7" w:rsidR="00A276CA" w:rsidRPr="00B607C5" w:rsidRDefault="002106F1" w:rsidP="00A276CA">
      <w:pPr>
        <w:pStyle w:val="2"/>
        <w:spacing w:before="480" w:after="240"/>
        <w:rPr>
          <w:sz w:val="28"/>
          <w:szCs w:val="28"/>
          <w:lang w:val="en-US"/>
        </w:rPr>
      </w:pPr>
      <w:bookmarkStart w:id="6" w:name="_Toc65352825"/>
      <w:r>
        <w:rPr>
          <w:sz w:val="28"/>
          <w:szCs w:val="28"/>
          <w:lang w:val="en-US"/>
        </w:rPr>
        <w:t>Table status</w:t>
      </w:r>
      <w:bookmarkEnd w:id="6"/>
    </w:p>
    <w:tbl>
      <w:tblPr>
        <w:tblStyle w:val="aff8"/>
        <w:tblW w:w="4537" w:type="pct"/>
        <w:tblLayout w:type="fixed"/>
        <w:tblLook w:val="04A0" w:firstRow="1" w:lastRow="0" w:firstColumn="1" w:lastColumn="0" w:noHBand="0" w:noVBand="1"/>
        <w:tblDescription w:val="Таблица за привеждане на плана в действие"/>
      </w:tblPr>
      <w:tblGrid>
        <w:gridCol w:w="567"/>
        <w:gridCol w:w="3827"/>
        <w:gridCol w:w="1276"/>
        <w:gridCol w:w="2520"/>
      </w:tblGrid>
      <w:tr w:rsidR="002106F1" w:rsidRPr="00B607C5" w14:paraId="5BA66DD0" w14:textId="77777777" w:rsidTr="00210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6282B06" w14:textId="77777777" w:rsidR="002106F1" w:rsidRPr="00B607C5" w:rsidRDefault="002106F1" w:rsidP="00B70E6C">
            <w:pPr>
              <w:spacing w:before="80" w:after="80"/>
              <w:rPr>
                <w:lang w:val="en-US"/>
              </w:rPr>
            </w:pPr>
            <w:r w:rsidRPr="00B607C5">
              <w:rPr>
                <w:lang w:val="en-US"/>
              </w:rPr>
              <w:t>№</w:t>
            </w:r>
          </w:p>
        </w:tc>
        <w:tc>
          <w:tcPr>
            <w:tcW w:w="3827" w:type="dxa"/>
          </w:tcPr>
          <w:p w14:paraId="54568233" w14:textId="1C79A73B" w:rsidR="002106F1" w:rsidRPr="00B607C5" w:rsidRDefault="002106F1" w:rsidP="00B607C5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Act</w:t>
            </w:r>
            <w:r>
              <w:rPr>
                <w:lang w:val="en-US"/>
              </w:rPr>
              <w:t>i</w:t>
            </w:r>
            <w:r w:rsidRPr="00B607C5">
              <w:rPr>
                <w:lang w:val="en-US"/>
              </w:rPr>
              <w:t>on</w:t>
            </w:r>
          </w:p>
        </w:tc>
        <w:tc>
          <w:tcPr>
            <w:tcW w:w="1276" w:type="dxa"/>
          </w:tcPr>
          <w:p w14:paraId="44747409" w14:textId="19B876AB" w:rsidR="002106F1" w:rsidRPr="00B607C5" w:rsidRDefault="002106F1" w:rsidP="00B607C5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% Ready</w:t>
            </w:r>
          </w:p>
        </w:tc>
        <w:tc>
          <w:tcPr>
            <w:tcW w:w="2520" w:type="dxa"/>
          </w:tcPr>
          <w:p w14:paraId="035B28C9" w14:textId="770016F0" w:rsidR="002106F1" w:rsidRPr="00B607C5" w:rsidRDefault="002106F1" w:rsidP="00B70E6C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Performed by</w:t>
            </w:r>
          </w:p>
        </w:tc>
      </w:tr>
      <w:tr w:rsidR="002106F1" w:rsidRPr="00B607C5" w14:paraId="35B7D591" w14:textId="77777777" w:rsidTr="00210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D98A12B" w14:textId="77777777" w:rsidR="002106F1" w:rsidRPr="00B607C5" w:rsidRDefault="002106F1" w:rsidP="00B70E6C">
            <w:pPr>
              <w:pStyle w:val="a"/>
              <w:numPr>
                <w:ilvl w:val="0"/>
                <w:numId w:val="16"/>
              </w:numPr>
              <w:spacing w:before="80" w:after="80"/>
              <w:rPr>
                <w:lang w:val="en-US"/>
              </w:rPr>
            </w:pPr>
          </w:p>
        </w:tc>
        <w:tc>
          <w:tcPr>
            <w:tcW w:w="3827" w:type="dxa"/>
          </w:tcPr>
          <w:p w14:paraId="0BB42CD2" w14:textId="366CBE18" w:rsidR="002106F1" w:rsidRPr="00B607C5" w:rsidRDefault="002106F1" w:rsidP="00B607C5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Home page</w:t>
            </w:r>
          </w:p>
        </w:tc>
        <w:tc>
          <w:tcPr>
            <w:tcW w:w="1276" w:type="dxa"/>
            <w:tcBorders>
              <w:right w:val="nil"/>
            </w:tcBorders>
          </w:tcPr>
          <w:p w14:paraId="135237C8" w14:textId="77777777" w:rsidR="002106F1" w:rsidRPr="00B607C5" w:rsidRDefault="002106F1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520" w:type="dxa"/>
            <w:tcBorders>
              <w:right w:val="nil"/>
            </w:tcBorders>
          </w:tcPr>
          <w:p w14:paraId="3116F69E" w14:textId="34717215" w:rsidR="002106F1" w:rsidRPr="00B607C5" w:rsidRDefault="002106F1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Front End</w:t>
            </w:r>
          </w:p>
        </w:tc>
      </w:tr>
      <w:tr w:rsidR="002106F1" w:rsidRPr="00B607C5" w14:paraId="36EBCE4C" w14:textId="77777777" w:rsidTr="00210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0FFD37" w14:textId="77777777" w:rsidR="002106F1" w:rsidRPr="00B607C5" w:rsidRDefault="002106F1" w:rsidP="00B70E6C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7" w:type="dxa"/>
          </w:tcPr>
          <w:p w14:paraId="02A84D8D" w14:textId="7A44A349" w:rsidR="002106F1" w:rsidRPr="00B607C5" w:rsidRDefault="002106F1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1276" w:type="dxa"/>
            <w:tcBorders>
              <w:right w:val="nil"/>
            </w:tcBorders>
          </w:tcPr>
          <w:p w14:paraId="3E2B4EAC" w14:textId="77777777" w:rsidR="002106F1" w:rsidRPr="00B607C5" w:rsidRDefault="002106F1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520" w:type="dxa"/>
            <w:tcBorders>
              <w:right w:val="nil"/>
            </w:tcBorders>
          </w:tcPr>
          <w:p w14:paraId="7E57B513" w14:textId="7CE2A5D0" w:rsidR="002106F1" w:rsidRPr="00B607C5" w:rsidRDefault="002106F1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Back End</w:t>
            </w:r>
          </w:p>
        </w:tc>
      </w:tr>
      <w:tr w:rsidR="002106F1" w:rsidRPr="00B607C5" w14:paraId="1B1FEC4B" w14:textId="77777777" w:rsidTr="00210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B699379" w14:textId="77777777" w:rsidR="002106F1" w:rsidRPr="00B607C5" w:rsidRDefault="002106F1" w:rsidP="00B70E6C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7" w:type="dxa"/>
          </w:tcPr>
          <w:p w14:paraId="2125AAA5" w14:textId="4A9070D9" w:rsidR="002106F1" w:rsidRPr="00B607C5" w:rsidRDefault="002106F1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Checking for issues</w:t>
            </w:r>
          </w:p>
        </w:tc>
        <w:tc>
          <w:tcPr>
            <w:tcW w:w="1276" w:type="dxa"/>
            <w:tcBorders>
              <w:right w:val="nil"/>
            </w:tcBorders>
          </w:tcPr>
          <w:p w14:paraId="2F3284AD" w14:textId="77777777" w:rsidR="002106F1" w:rsidRPr="00B607C5" w:rsidRDefault="002106F1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520" w:type="dxa"/>
            <w:tcBorders>
              <w:right w:val="nil"/>
            </w:tcBorders>
          </w:tcPr>
          <w:p w14:paraId="6BE72818" w14:textId="57B37F4B" w:rsidR="002106F1" w:rsidRPr="00B607C5" w:rsidRDefault="002106F1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 xml:space="preserve">Back End </w:t>
            </w:r>
          </w:p>
        </w:tc>
      </w:tr>
      <w:tr w:rsidR="002106F1" w:rsidRPr="00B607C5" w14:paraId="628AA6D7" w14:textId="77777777" w:rsidTr="00210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35A120B" w14:textId="77777777" w:rsidR="002106F1" w:rsidRPr="00B607C5" w:rsidRDefault="002106F1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7" w:type="dxa"/>
          </w:tcPr>
          <w:p w14:paraId="0172EA38" w14:textId="17E8AF4A" w:rsidR="002106F1" w:rsidRPr="00B607C5" w:rsidRDefault="002106F1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tabs</w:t>
            </w:r>
          </w:p>
        </w:tc>
        <w:tc>
          <w:tcPr>
            <w:tcW w:w="1276" w:type="dxa"/>
            <w:tcBorders>
              <w:right w:val="nil"/>
            </w:tcBorders>
          </w:tcPr>
          <w:p w14:paraId="2401B60A" w14:textId="1807F0A2" w:rsidR="002106F1" w:rsidRPr="00B607C5" w:rsidRDefault="002106F1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520" w:type="dxa"/>
            <w:tcBorders>
              <w:right w:val="nil"/>
            </w:tcBorders>
          </w:tcPr>
          <w:p w14:paraId="70B172B6" w14:textId="4C405E50" w:rsidR="002106F1" w:rsidRPr="00B607C5" w:rsidRDefault="002106F1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 End</w:t>
            </w:r>
          </w:p>
        </w:tc>
      </w:tr>
      <w:tr w:rsidR="002106F1" w:rsidRPr="00B607C5" w14:paraId="14A254C5" w14:textId="77777777" w:rsidTr="00210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F185273" w14:textId="77777777" w:rsidR="002106F1" w:rsidRPr="00B607C5" w:rsidRDefault="002106F1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7" w:type="dxa"/>
          </w:tcPr>
          <w:p w14:paraId="131FE996" w14:textId="44A7DBD4" w:rsidR="002106F1" w:rsidRPr="00B607C5" w:rsidRDefault="002106F1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Comments on the code</w:t>
            </w:r>
          </w:p>
        </w:tc>
        <w:tc>
          <w:tcPr>
            <w:tcW w:w="1276" w:type="dxa"/>
            <w:tcBorders>
              <w:right w:val="nil"/>
            </w:tcBorders>
          </w:tcPr>
          <w:p w14:paraId="1969C964" w14:textId="4D02C61E" w:rsidR="002106F1" w:rsidRPr="00B607C5" w:rsidRDefault="002106F1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520" w:type="dxa"/>
            <w:tcBorders>
              <w:right w:val="nil"/>
            </w:tcBorders>
          </w:tcPr>
          <w:p w14:paraId="0A5FB4A8" w14:textId="7F8F5277" w:rsidR="002106F1" w:rsidRPr="00B607C5" w:rsidRDefault="002106F1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 End</w:t>
            </w:r>
          </w:p>
        </w:tc>
      </w:tr>
      <w:tr w:rsidR="002106F1" w:rsidRPr="00B607C5" w14:paraId="35553547" w14:textId="77777777" w:rsidTr="00210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6297C53" w14:textId="77777777" w:rsidR="002106F1" w:rsidRPr="00B607C5" w:rsidRDefault="002106F1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7" w:type="dxa"/>
          </w:tcPr>
          <w:p w14:paraId="00934284" w14:textId="667541DA" w:rsidR="002106F1" w:rsidRPr="00B607C5" w:rsidRDefault="002106F1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Presentation</w:t>
            </w:r>
          </w:p>
        </w:tc>
        <w:tc>
          <w:tcPr>
            <w:tcW w:w="1276" w:type="dxa"/>
            <w:tcBorders>
              <w:right w:val="nil"/>
            </w:tcBorders>
          </w:tcPr>
          <w:p w14:paraId="2EFE0BBC" w14:textId="7E775B1D" w:rsidR="002106F1" w:rsidRPr="00B607C5" w:rsidRDefault="002106F1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520" w:type="dxa"/>
            <w:tcBorders>
              <w:right w:val="nil"/>
            </w:tcBorders>
          </w:tcPr>
          <w:p w14:paraId="6314F057" w14:textId="6ABAF0C2" w:rsidR="002106F1" w:rsidRPr="00B607C5" w:rsidRDefault="002106F1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Scrum Trainer</w:t>
            </w:r>
          </w:p>
        </w:tc>
      </w:tr>
      <w:tr w:rsidR="002106F1" w:rsidRPr="00B607C5" w14:paraId="290923CD" w14:textId="77777777" w:rsidTr="00210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D7B70D2" w14:textId="77777777" w:rsidR="002106F1" w:rsidRPr="00B607C5" w:rsidRDefault="002106F1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7" w:type="dxa"/>
          </w:tcPr>
          <w:p w14:paraId="53A3D924" w14:textId="64E42CFA" w:rsidR="002106F1" w:rsidRPr="00B607C5" w:rsidRDefault="002106F1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Documentation</w:t>
            </w:r>
          </w:p>
        </w:tc>
        <w:tc>
          <w:tcPr>
            <w:tcW w:w="1276" w:type="dxa"/>
            <w:tcBorders>
              <w:right w:val="nil"/>
            </w:tcBorders>
          </w:tcPr>
          <w:p w14:paraId="32575398" w14:textId="43EF6F28" w:rsidR="002106F1" w:rsidRPr="00B607C5" w:rsidRDefault="002106F1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520" w:type="dxa"/>
            <w:tcBorders>
              <w:right w:val="nil"/>
            </w:tcBorders>
          </w:tcPr>
          <w:p w14:paraId="5B2EAF55" w14:textId="3741C04C" w:rsidR="002106F1" w:rsidRPr="00B607C5" w:rsidRDefault="002106F1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Scrum Trainer</w:t>
            </w:r>
          </w:p>
        </w:tc>
      </w:tr>
      <w:tr w:rsidR="002106F1" w:rsidRPr="00B607C5" w14:paraId="7D1FBFA3" w14:textId="77777777" w:rsidTr="00210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70FE49C" w14:textId="77777777" w:rsidR="002106F1" w:rsidRPr="00B607C5" w:rsidRDefault="002106F1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7" w:type="dxa"/>
          </w:tcPr>
          <w:p w14:paraId="57C200DF" w14:textId="385B8A14" w:rsidR="002106F1" w:rsidRPr="00B607C5" w:rsidRDefault="002106F1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READ</w:t>
            </w:r>
            <w:r>
              <w:rPr>
                <w:lang w:val="en-US"/>
              </w:rPr>
              <w:t>.</w:t>
            </w:r>
            <w:r w:rsidRPr="00B607C5">
              <w:rPr>
                <w:lang w:val="en-US"/>
              </w:rPr>
              <w:t>ME</w:t>
            </w:r>
          </w:p>
        </w:tc>
        <w:tc>
          <w:tcPr>
            <w:tcW w:w="1276" w:type="dxa"/>
            <w:tcBorders>
              <w:right w:val="nil"/>
            </w:tcBorders>
          </w:tcPr>
          <w:p w14:paraId="7E9660A0" w14:textId="32BCC226" w:rsidR="002106F1" w:rsidRPr="00B607C5" w:rsidRDefault="002106F1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2520" w:type="dxa"/>
            <w:tcBorders>
              <w:right w:val="nil"/>
            </w:tcBorders>
          </w:tcPr>
          <w:p w14:paraId="6A05D741" w14:textId="65735210" w:rsidR="002106F1" w:rsidRPr="00B607C5" w:rsidRDefault="002106F1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 End + Scrum Trainer</w:t>
            </w:r>
          </w:p>
        </w:tc>
      </w:tr>
    </w:tbl>
    <w:p w14:paraId="3AC7B8C0" w14:textId="2A7FA38B" w:rsidR="0092466F" w:rsidRPr="00B607C5" w:rsidRDefault="0092466F" w:rsidP="002106F1">
      <w:pPr>
        <w:tabs>
          <w:tab w:val="left" w:pos="993"/>
        </w:tabs>
        <w:rPr>
          <w:lang w:val="en-US"/>
        </w:rPr>
      </w:pPr>
      <w:bookmarkStart w:id="7" w:name="_Toc65352826"/>
      <w:bookmarkEnd w:id="7"/>
    </w:p>
    <w:sectPr w:rsidR="0092466F" w:rsidRPr="00B607C5" w:rsidSect="00E830C4">
      <w:footerReference w:type="default" r:id="rId8"/>
      <w:headerReference w:type="first" r:id="rId9"/>
      <w:pgSz w:w="11906" w:h="16838" w:code="9"/>
      <w:pgMar w:top="1440" w:right="1440" w:bottom="1440" w:left="1440" w:header="34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F3070" w14:textId="77777777" w:rsidR="00CB1CD7" w:rsidRDefault="00CB1CD7" w:rsidP="008F07DC">
      <w:pPr>
        <w:spacing w:before="0"/>
      </w:pPr>
      <w:r>
        <w:separator/>
      </w:r>
    </w:p>
  </w:endnote>
  <w:endnote w:type="continuationSeparator" w:id="0">
    <w:p w14:paraId="37F37BE4" w14:textId="77777777" w:rsidR="00CB1CD7" w:rsidRDefault="00CB1CD7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6719730"/>
      <w:docPartObj>
        <w:docPartGallery w:val="Page Numbers (Bottom of Page)"/>
        <w:docPartUnique/>
      </w:docPartObj>
    </w:sdtPr>
    <w:sdtEndPr/>
    <w:sdtContent>
      <w:p w14:paraId="6E28EEDE" w14:textId="29D6E3EF" w:rsidR="0081469B" w:rsidRPr="00F66062" w:rsidRDefault="0081469B" w:rsidP="00F66062">
        <w:pPr>
          <w:pStyle w:val="a7"/>
          <w:spacing w:before="0"/>
          <w:jc w:val="right"/>
          <w:rPr>
            <w:lang w:val="en-US"/>
          </w:rPr>
        </w:pPr>
        <w:r>
          <w:fldChar w:fldCharType="begin"/>
        </w:r>
        <w:r>
          <w:instrText xml:space="preserve"> AUTOTEXT  " Празен"  \* MERGEFORMAT </w:instrText>
        </w:r>
        <w:r>
          <w:fldChar w:fldCharType="separate"/>
        </w:r>
      </w:p>
      <w:p w14:paraId="4064029A" w14:textId="77777777" w:rsidR="0081469B" w:rsidRDefault="0081469B" w:rsidP="00F66062">
        <w:pPr>
          <w:pStyle w:val="a9"/>
          <w:spacing w:before="0"/>
          <w:jc w:val="right"/>
        </w:pPr>
        <w:r>
          <w:fldChar w:fldCharType="end"/>
        </w:r>
      </w:p>
    </w:sdtContent>
  </w:sdt>
  <w:p w14:paraId="73AA2C38" w14:textId="1A1388D7" w:rsidR="0081469B" w:rsidRDefault="0081469B" w:rsidP="00F66062">
    <w:pPr>
      <w:pStyle w:val="a9"/>
      <w:spacing w:before="0"/>
      <w:jc w:val="right"/>
    </w:pPr>
    <w:r w:rsidRPr="00F66062">
      <w:rPr>
        <w:lang w:val="en-US"/>
      </w:rPr>
      <w:t xml:space="preserve"> </w:t>
    </w:r>
    <w:r>
      <w:rPr>
        <w:lang w:val="en-US"/>
      </w:rPr>
      <w:t xml:space="preserve"> </w:t>
    </w:r>
  </w:p>
  <w:p w14:paraId="7A754F02" w14:textId="77777777" w:rsidR="000E39E9" w:rsidRDefault="000E39E9" w:rsidP="00F66062">
    <w:pPr>
      <w:pStyle w:val="a9"/>
      <w:spacing w:before="0"/>
      <w:jc w:val="right"/>
    </w:pPr>
  </w:p>
  <w:p w14:paraId="53AB9141" w14:textId="7EAD880F" w:rsidR="0081469B" w:rsidRDefault="008146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C8089" w14:textId="77777777" w:rsidR="00CB1CD7" w:rsidRDefault="00CB1CD7" w:rsidP="008F07DC">
      <w:pPr>
        <w:spacing w:before="0"/>
      </w:pPr>
      <w:r>
        <w:separator/>
      </w:r>
    </w:p>
  </w:footnote>
  <w:footnote w:type="continuationSeparator" w:id="0">
    <w:p w14:paraId="4D99A5B7" w14:textId="77777777" w:rsidR="00CB1CD7" w:rsidRDefault="00CB1CD7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2C46D" w14:textId="77777777" w:rsidR="0081469B" w:rsidRDefault="0081469B">
    <w:pPr>
      <w:pStyle w:val="a7"/>
    </w:pPr>
    <w:r>
      <w:rPr>
        <w:noProof/>
        <w:lang w:eastAsia="bg-BG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Група 2" descr="Декоративна странична лента с един дълъг, тънък вертикален правоъгълник, след това интервал и малък квадрат отдолу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Правоъгълник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Правоъгълник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a="http://schemas.openxmlformats.org/drawingml/2006/main" xmlns:wp14="http://schemas.microsoft.com/office/word/2010/wordml" xmlns:w16sdtdh="http://schemas.microsoft.com/office/word/2020/wordml/sdtdatahash" xmlns:w16="http://schemas.microsoft.com/office/word/2018/wordml" xmlns:w16cex="http://schemas.microsoft.com/office/word/2018/wordml/cex">
          <w:pict w14:anchorId="40FFD997">
            <v:group id="Група 2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alt="Декоративна странична лента с един дълъг, тънък вертикален правоъгълник, след това интервал и малък квадрат отдолу" coordsize="2286,91440" o:spid="_x0000_s1026" w14:anchorId="28A6F8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">
              <v:rect id="Правоъгълник 39" style="position:absolute;width:2286;height:87820;visibility:visible;mso-wrap-style:square;v-text-anchor:middle" o:spid="_x0000_s1027" fillcolor="#b85a22 [24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/>
              <v:rect id="Правоъгълник 40" style="position:absolute;top:89154;width:2286;height:2286;visibility:visible;mso-wrap-style:square;v-text-anchor:middle" o:spid="_x0000_s1028" fillcolor="#345c7d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E4386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A818AC"/>
    <w:multiLevelType w:val="hybridMultilevel"/>
    <w:tmpl w:val="7FBAA28E"/>
    <w:lvl w:ilvl="0" w:tplc="87949ADC">
      <w:start w:val="1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B6"/>
    <w:rsid w:val="00015DC2"/>
    <w:rsid w:val="00020B28"/>
    <w:rsid w:val="00035952"/>
    <w:rsid w:val="00050B4A"/>
    <w:rsid w:val="00052063"/>
    <w:rsid w:val="00060E15"/>
    <w:rsid w:val="00081620"/>
    <w:rsid w:val="00090CE2"/>
    <w:rsid w:val="00093CF3"/>
    <w:rsid w:val="000C2D6C"/>
    <w:rsid w:val="000D1364"/>
    <w:rsid w:val="000E39E9"/>
    <w:rsid w:val="000E5009"/>
    <w:rsid w:val="000F0EF0"/>
    <w:rsid w:val="00104EE0"/>
    <w:rsid w:val="00137C6F"/>
    <w:rsid w:val="00146B7D"/>
    <w:rsid w:val="001B750C"/>
    <w:rsid w:val="001D04E4"/>
    <w:rsid w:val="001E1E9E"/>
    <w:rsid w:val="001F4D83"/>
    <w:rsid w:val="00204677"/>
    <w:rsid w:val="00206C96"/>
    <w:rsid w:val="002106F1"/>
    <w:rsid w:val="002150AB"/>
    <w:rsid w:val="00231F40"/>
    <w:rsid w:val="00233F15"/>
    <w:rsid w:val="002647B6"/>
    <w:rsid w:val="00274A9D"/>
    <w:rsid w:val="00293B83"/>
    <w:rsid w:val="002A4A71"/>
    <w:rsid w:val="002A61C8"/>
    <w:rsid w:val="002D1E01"/>
    <w:rsid w:val="002D78FD"/>
    <w:rsid w:val="002F663E"/>
    <w:rsid w:val="00300835"/>
    <w:rsid w:val="00332AB7"/>
    <w:rsid w:val="003614AD"/>
    <w:rsid w:val="0036488B"/>
    <w:rsid w:val="00367BBE"/>
    <w:rsid w:val="00382A29"/>
    <w:rsid w:val="00396982"/>
    <w:rsid w:val="003A3553"/>
    <w:rsid w:val="003A644F"/>
    <w:rsid w:val="003B3586"/>
    <w:rsid w:val="003B63AB"/>
    <w:rsid w:val="003C53C6"/>
    <w:rsid w:val="003C7B5B"/>
    <w:rsid w:val="003E5FE5"/>
    <w:rsid w:val="003F5235"/>
    <w:rsid w:val="00400C7C"/>
    <w:rsid w:val="004571A3"/>
    <w:rsid w:val="00471842"/>
    <w:rsid w:val="00477547"/>
    <w:rsid w:val="00493790"/>
    <w:rsid w:val="004F4B35"/>
    <w:rsid w:val="00507F4F"/>
    <w:rsid w:val="00521884"/>
    <w:rsid w:val="00534C7C"/>
    <w:rsid w:val="0055505E"/>
    <w:rsid w:val="005852F1"/>
    <w:rsid w:val="005A03E4"/>
    <w:rsid w:val="005C55A0"/>
    <w:rsid w:val="005C7E00"/>
    <w:rsid w:val="005F3E61"/>
    <w:rsid w:val="006177D0"/>
    <w:rsid w:val="0063212E"/>
    <w:rsid w:val="00632A2E"/>
    <w:rsid w:val="006340E1"/>
    <w:rsid w:val="00634322"/>
    <w:rsid w:val="0063661F"/>
    <w:rsid w:val="00645889"/>
    <w:rsid w:val="00646159"/>
    <w:rsid w:val="006608BE"/>
    <w:rsid w:val="00665221"/>
    <w:rsid w:val="00673D96"/>
    <w:rsid w:val="00694B8F"/>
    <w:rsid w:val="006A3CE7"/>
    <w:rsid w:val="006A43B6"/>
    <w:rsid w:val="006E48F3"/>
    <w:rsid w:val="006E7C9D"/>
    <w:rsid w:val="00715097"/>
    <w:rsid w:val="00717C96"/>
    <w:rsid w:val="00740742"/>
    <w:rsid w:val="007504C0"/>
    <w:rsid w:val="00767D0E"/>
    <w:rsid w:val="00772AC1"/>
    <w:rsid w:val="0078181A"/>
    <w:rsid w:val="00793716"/>
    <w:rsid w:val="00793AD3"/>
    <w:rsid w:val="007A679B"/>
    <w:rsid w:val="007B21FA"/>
    <w:rsid w:val="007F13EE"/>
    <w:rsid w:val="007F4554"/>
    <w:rsid w:val="00802B0A"/>
    <w:rsid w:val="008074FE"/>
    <w:rsid w:val="0081469B"/>
    <w:rsid w:val="008233CD"/>
    <w:rsid w:val="008453B8"/>
    <w:rsid w:val="00851743"/>
    <w:rsid w:val="00864100"/>
    <w:rsid w:val="00874A1D"/>
    <w:rsid w:val="008F07DC"/>
    <w:rsid w:val="008F62DB"/>
    <w:rsid w:val="008F6FC1"/>
    <w:rsid w:val="00905E6E"/>
    <w:rsid w:val="00906393"/>
    <w:rsid w:val="00923DF0"/>
    <w:rsid w:val="0092466F"/>
    <w:rsid w:val="00931EBE"/>
    <w:rsid w:val="00943729"/>
    <w:rsid w:val="00962118"/>
    <w:rsid w:val="0098679B"/>
    <w:rsid w:val="00997457"/>
    <w:rsid w:val="009A5E68"/>
    <w:rsid w:val="009C4F38"/>
    <w:rsid w:val="009D28DB"/>
    <w:rsid w:val="009F7867"/>
    <w:rsid w:val="00A25F37"/>
    <w:rsid w:val="00A276CA"/>
    <w:rsid w:val="00A3046E"/>
    <w:rsid w:val="00A3307C"/>
    <w:rsid w:val="00A41DB0"/>
    <w:rsid w:val="00A70318"/>
    <w:rsid w:val="00A7099D"/>
    <w:rsid w:val="00A854EE"/>
    <w:rsid w:val="00A95E38"/>
    <w:rsid w:val="00AD1DD2"/>
    <w:rsid w:val="00B028DD"/>
    <w:rsid w:val="00B4040D"/>
    <w:rsid w:val="00B607C5"/>
    <w:rsid w:val="00B634C5"/>
    <w:rsid w:val="00B70E6C"/>
    <w:rsid w:val="00B827FB"/>
    <w:rsid w:val="00B85D8C"/>
    <w:rsid w:val="00B867DA"/>
    <w:rsid w:val="00C01494"/>
    <w:rsid w:val="00C45513"/>
    <w:rsid w:val="00C70BAC"/>
    <w:rsid w:val="00C749D2"/>
    <w:rsid w:val="00CA6DD0"/>
    <w:rsid w:val="00CB1CD7"/>
    <w:rsid w:val="00CD47B2"/>
    <w:rsid w:val="00CD701B"/>
    <w:rsid w:val="00D22C68"/>
    <w:rsid w:val="00D765EB"/>
    <w:rsid w:val="00D92FA7"/>
    <w:rsid w:val="00DB1C2C"/>
    <w:rsid w:val="00DE3BDA"/>
    <w:rsid w:val="00DF0E7F"/>
    <w:rsid w:val="00E40238"/>
    <w:rsid w:val="00E475F2"/>
    <w:rsid w:val="00E64D29"/>
    <w:rsid w:val="00E66A4C"/>
    <w:rsid w:val="00E830C4"/>
    <w:rsid w:val="00E921F3"/>
    <w:rsid w:val="00EC2ED3"/>
    <w:rsid w:val="00EC2FF9"/>
    <w:rsid w:val="00EC56A6"/>
    <w:rsid w:val="00ED0995"/>
    <w:rsid w:val="00EF3D1A"/>
    <w:rsid w:val="00EF6133"/>
    <w:rsid w:val="00F01A1B"/>
    <w:rsid w:val="00F348C1"/>
    <w:rsid w:val="00F66062"/>
    <w:rsid w:val="00F77092"/>
    <w:rsid w:val="00F77BD1"/>
    <w:rsid w:val="00F81628"/>
    <w:rsid w:val="00F87585"/>
    <w:rsid w:val="00FA5E72"/>
    <w:rsid w:val="00FC6C3B"/>
    <w:rsid w:val="00FD779F"/>
    <w:rsid w:val="059F8EB3"/>
    <w:rsid w:val="08426372"/>
    <w:rsid w:val="27787BE0"/>
    <w:rsid w:val="33EF8647"/>
    <w:rsid w:val="3A233C33"/>
    <w:rsid w:val="3F94C479"/>
    <w:rsid w:val="57CDCF92"/>
    <w:rsid w:val="5BF0E11A"/>
    <w:rsid w:val="5D90E9A6"/>
    <w:rsid w:val="63F7800A"/>
    <w:rsid w:val="754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C4605"/>
  <w15:chartTrackingRefBased/>
  <w15:docId w15:val="{463E83B3-44A6-4760-BDD8-5C837BFD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1">
    <w:name w:val="heading 1"/>
    <w:basedOn w:val="a1"/>
    <w:next w:val="2"/>
    <w:link w:val="10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2">
    <w:name w:val="heading 2"/>
    <w:basedOn w:val="a1"/>
    <w:next w:val="3"/>
    <w:link w:val="20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3">
    <w:name w:val="heading 3"/>
    <w:basedOn w:val="a1"/>
    <w:link w:val="30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a6">
    <w:name w:val="Текст на макрос Знак"/>
    <w:basedOn w:val="a2"/>
    <w:link w:val="a5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a7">
    <w:name w:val="header"/>
    <w:basedOn w:val="a1"/>
    <w:link w:val="a8"/>
    <w:uiPriority w:val="99"/>
    <w:unhideWhenUsed/>
    <w:rsid w:val="008F07DC"/>
  </w:style>
  <w:style w:type="character" w:customStyle="1" w:styleId="a8">
    <w:name w:val="Горен колонтитул Знак"/>
    <w:basedOn w:val="a2"/>
    <w:link w:val="a7"/>
    <w:uiPriority w:val="99"/>
    <w:rsid w:val="008F07DC"/>
  </w:style>
  <w:style w:type="paragraph" w:styleId="a9">
    <w:name w:val="footer"/>
    <w:basedOn w:val="a1"/>
    <w:link w:val="aa"/>
    <w:uiPriority w:val="99"/>
    <w:unhideWhenUsed/>
    <w:rsid w:val="008F07DC"/>
  </w:style>
  <w:style w:type="character" w:customStyle="1" w:styleId="aa">
    <w:name w:val="Долен колонтитул Знак"/>
    <w:basedOn w:val="a2"/>
    <w:link w:val="a9"/>
    <w:uiPriority w:val="99"/>
    <w:rsid w:val="008F07DC"/>
  </w:style>
  <w:style w:type="character" w:customStyle="1" w:styleId="30">
    <w:name w:val="Заглавие 3 Знак"/>
    <w:basedOn w:val="a2"/>
    <w:link w:val="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ab">
    <w:name w:val="Title"/>
    <w:basedOn w:val="a1"/>
    <w:link w:val="ac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ac">
    <w:name w:val="Заглавие Знак"/>
    <w:basedOn w:val="a2"/>
    <w:link w:val="ab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ad">
    <w:name w:val="Subtitle"/>
    <w:basedOn w:val="a1"/>
    <w:link w:val="ae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ae">
    <w:name w:val="Подзаглавие Знак"/>
    <w:basedOn w:val="a2"/>
    <w:link w:val="ad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80">
    <w:name w:val="Заглавие 8 Знак"/>
    <w:basedOn w:val="a2"/>
    <w:link w:val="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90">
    <w:name w:val="Заглавие 9 Знак"/>
    <w:basedOn w:val="a2"/>
    <w:link w:val="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1">
    <w:name w:val="Цитат Знак"/>
    <w:basedOn w:val="a2"/>
    <w:link w:val="af0"/>
    <w:uiPriority w:val="29"/>
    <w:semiHidden/>
    <w:rsid w:val="008F07DC"/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af3">
    <w:name w:val="Интензивно цитиране Знак"/>
    <w:basedOn w:val="a2"/>
    <w:link w:val="af2"/>
    <w:uiPriority w:val="30"/>
    <w:semiHidden/>
    <w:rsid w:val="008F07DC"/>
    <w:rPr>
      <w:i/>
      <w:iCs/>
      <w:color w:val="355D7E" w:themeColor="accent1" w:themeShade="80"/>
    </w:rPr>
  </w:style>
  <w:style w:type="character" w:styleId="af4">
    <w:name w:val="Intense Reference"/>
    <w:basedOn w:val="a2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af5">
    <w:name w:val="caption"/>
    <w:basedOn w:val="a1"/>
    <w:next w:val="a1"/>
    <w:uiPriority w:val="35"/>
    <w:semiHidden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10">
    <w:name w:val="Заглавие 1 Знак"/>
    <w:basedOn w:val="a2"/>
    <w:link w:val="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af6">
    <w:name w:val="TOC Heading"/>
    <w:basedOn w:val="1"/>
    <w:next w:val="a1"/>
    <w:uiPriority w:val="39"/>
    <w:unhideWhenUsed/>
    <w:qFormat/>
    <w:rsid w:val="008F07DC"/>
    <w:pPr>
      <w:outlineLvl w:val="9"/>
    </w:pPr>
  </w:style>
  <w:style w:type="character" w:customStyle="1" w:styleId="20">
    <w:name w:val="Заглавие 2 Знак"/>
    <w:basedOn w:val="a2"/>
    <w:link w:val="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af7">
    <w:name w:val="Balloon Text"/>
    <w:basedOn w:val="a1"/>
    <w:link w:val="af8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af8">
    <w:name w:val="Изнесен текст Знак"/>
    <w:basedOn w:val="a2"/>
    <w:link w:val="af7"/>
    <w:uiPriority w:val="99"/>
    <w:semiHidden/>
    <w:rsid w:val="008F07DC"/>
    <w:rPr>
      <w:rFonts w:ascii="Segoe UI" w:hAnsi="Segoe UI" w:cs="Segoe UI"/>
      <w:szCs w:val="18"/>
    </w:rPr>
  </w:style>
  <w:style w:type="paragraph" w:styleId="af9">
    <w:name w:val="Block Text"/>
    <w:basedOn w:val="a1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31">
    <w:name w:val="Body Text 3"/>
    <w:basedOn w:val="a1"/>
    <w:link w:val="32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32">
    <w:name w:val="Основен текст 3 Знак"/>
    <w:basedOn w:val="a2"/>
    <w:link w:val="31"/>
    <w:uiPriority w:val="99"/>
    <w:semiHidden/>
    <w:rsid w:val="008F07DC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34">
    <w:name w:val="Основен текст с отстъп 3 Знак"/>
    <w:basedOn w:val="a2"/>
    <w:link w:val="33"/>
    <w:uiPriority w:val="99"/>
    <w:semiHidden/>
    <w:rsid w:val="008F07DC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8F07DC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8F07DC"/>
    <w:rPr>
      <w:szCs w:val="20"/>
    </w:rPr>
  </w:style>
  <w:style w:type="character" w:customStyle="1" w:styleId="afc">
    <w:name w:val="Текст на коментар Знак"/>
    <w:basedOn w:val="a2"/>
    <w:link w:val="afb"/>
    <w:uiPriority w:val="99"/>
    <w:semiHidden/>
    <w:rsid w:val="008F07DC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F07DC"/>
    <w:rPr>
      <w:b/>
      <w:bCs/>
    </w:rPr>
  </w:style>
  <w:style w:type="character" w:customStyle="1" w:styleId="afe">
    <w:name w:val="Предмет на коментар Знак"/>
    <w:basedOn w:val="afc"/>
    <w:link w:val="afd"/>
    <w:uiPriority w:val="99"/>
    <w:semiHidden/>
    <w:rsid w:val="008F07DC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aff0">
    <w:name w:val="План на документа Знак"/>
    <w:basedOn w:val="a2"/>
    <w:link w:val="aff"/>
    <w:uiPriority w:val="99"/>
    <w:semiHidden/>
    <w:rsid w:val="008F07DC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8F07DC"/>
    <w:rPr>
      <w:szCs w:val="20"/>
    </w:rPr>
  </w:style>
  <w:style w:type="character" w:customStyle="1" w:styleId="aff2">
    <w:name w:val="Текст на бележка в края Знак"/>
    <w:basedOn w:val="a2"/>
    <w:link w:val="aff1"/>
    <w:uiPriority w:val="99"/>
    <w:semiHidden/>
    <w:rsid w:val="008F07DC"/>
    <w:rPr>
      <w:szCs w:val="20"/>
    </w:rPr>
  </w:style>
  <w:style w:type="paragraph" w:styleId="aff3">
    <w:name w:val="envelope return"/>
    <w:basedOn w:val="a1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uiPriority w:val="99"/>
    <w:semiHidden/>
    <w:unhideWhenUsed/>
    <w:rsid w:val="008F07DC"/>
    <w:rPr>
      <w:szCs w:val="20"/>
    </w:rPr>
  </w:style>
  <w:style w:type="character" w:customStyle="1" w:styleId="aff5">
    <w:name w:val="Текст под линия Знак"/>
    <w:basedOn w:val="a2"/>
    <w:link w:val="aff4"/>
    <w:uiPriority w:val="99"/>
    <w:semiHidden/>
    <w:rsid w:val="008F07DC"/>
    <w:rPr>
      <w:szCs w:val="20"/>
    </w:rPr>
  </w:style>
  <w:style w:type="character" w:styleId="HTML">
    <w:name w:val="HTML Code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2">
    <w:name w:val="HTML стандартен Знак"/>
    <w:basedOn w:val="a2"/>
    <w:link w:val="HTML1"/>
    <w:uiPriority w:val="99"/>
    <w:semiHidden/>
    <w:rsid w:val="008F07DC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aff6">
    <w:name w:val="Plain Text"/>
    <w:basedOn w:val="a1"/>
    <w:link w:val="aff7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aff7">
    <w:name w:val="Обикновен текст Знак"/>
    <w:basedOn w:val="a2"/>
    <w:link w:val="aff6"/>
    <w:uiPriority w:val="99"/>
    <w:semiHidden/>
    <w:rsid w:val="008F07DC"/>
    <w:rPr>
      <w:rFonts w:ascii="Consolas" w:hAnsi="Consolas"/>
      <w:szCs w:val="21"/>
    </w:rPr>
  </w:style>
  <w:style w:type="table" w:customStyle="1" w:styleId="aff8">
    <w:name w:val="Без граници"/>
    <w:basedOn w:val="a3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ff9">
    <w:name w:val="Емблема"/>
    <w:basedOn w:val="a1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affa">
    <w:name w:val="Информация за връзка"/>
    <w:basedOn w:val="a1"/>
    <w:next w:val="a1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a">
    <w:name w:val="List Number"/>
    <w:basedOn w:val="a1"/>
    <w:uiPriority w:val="10"/>
    <w:qFormat/>
    <w:rsid w:val="00906393"/>
    <w:pPr>
      <w:numPr>
        <w:numId w:val="6"/>
      </w:numPr>
      <w:contextualSpacing/>
    </w:pPr>
  </w:style>
  <w:style w:type="character" w:styleId="affb">
    <w:name w:val="Emphasis"/>
    <w:basedOn w:val="a2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affc">
    <w:name w:val="Долен колонтитул – подравняване в средата"/>
    <w:basedOn w:val="a9"/>
    <w:link w:val="affd"/>
    <w:uiPriority w:val="13"/>
    <w:qFormat/>
    <w:rsid w:val="00906393"/>
    <w:pPr>
      <w:jc w:val="center"/>
    </w:pPr>
  </w:style>
  <w:style w:type="character" w:customStyle="1" w:styleId="affd">
    <w:name w:val="Долен колонтитул – подравняване в средата (знак)"/>
    <w:basedOn w:val="aa"/>
    <w:link w:val="affc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ffe">
    <w:name w:val="Долен колонтитул – подравняване отдясно"/>
    <w:basedOn w:val="a9"/>
    <w:link w:val="afff"/>
    <w:uiPriority w:val="13"/>
    <w:qFormat/>
    <w:rsid w:val="00906393"/>
    <w:pPr>
      <w:jc w:val="right"/>
    </w:pPr>
  </w:style>
  <w:style w:type="character" w:customStyle="1" w:styleId="afff">
    <w:name w:val="Долен колонтитул – подравняване отдясно (знак)"/>
    <w:basedOn w:val="aa"/>
    <w:link w:val="affe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a0">
    <w:name w:val="List Bullet"/>
    <w:basedOn w:val="a1"/>
    <w:uiPriority w:val="11"/>
    <w:qFormat/>
    <w:rsid w:val="00906393"/>
    <w:pPr>
      <w:numPr>
        <w:numId w:val="17"/>
      </w:numPr>
      <w:contextualSpacing/>
    </w:pPr>
  </w:style>
  <w:style w:type="table" w:styleId="afff0">
    <w:name w:val="Table Grid"/>
    <w:basedOn w:val="a3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Placeholder Text"/>
    <w:basedOn w:val="a2"/>
    <w:uiPriority w:val="99"/>
    <w:semiHidden/>
    <w:rsid w:val="004F4B35"/>
    <w:rPr>
      <w:color w:val="808080"/>
    </w:rPr>
  </w:style>
  <w:style w:type="character" w:customStyle="1" w:styleId="40">
    <w:name w:val="Заглавие 4 Знак"/>
    <w:basedOn w:val="a2"/>
    <w:link w:val="4"/>
    <w:uiPriority w:val="9"/>
    <w:semiHidden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50">
    <w:name w:val="Заглавие 5 Знак"/>
    <w:basedOn w:val="a2"/>
    <w:link w:val="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60">
    <w:name w:val="Заглавие 6 Знак"/>
    <w:basedOn w:val="a2"/>
    <w:link w:val="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70">
    <w:name w:val="Заглавие 7 Знак"/>
    <w:basedOn w:val="a2"/>
    <w:link w:val="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11">
    <w:name w:val="toc 1"/>
    <w:basedOn w:val="a1"/>
    <w:next w:val="a1"/>
    <w:autoRedefine/>
    <w:uiPriority w:val="39"/>
    <w:unhideWhenUsed/>
    <w:rsid w:val="00E830C4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E830C4"/>
    <w:pPr>
      <w:spacing w:after="100"/>
      <w:ind w:left="220"/>
    </w:pPr>
  </w:style>
  <w:style w:type="paragraph" w:styleId="35">
    <w:name w:val="toc 3"/>
    <w:basedOn w:val="a1"/>
    <w:next w:val="a1"/>
    <w:autoRedefine/>
    <w:uiPriority w:val="39"/>
    <w:unhideWhenUsed/>
    <w:rsid w:val="00E830C4"/>
    <w:pPr>
      <w:spacing w:after="100"/>
      <w:ind w:left="440"/>
    </w:pPr>
  </w:style>
  <w:style w:type="character" w:styleId="afff2">
    <w:name w:val="Hyperlink"/>
    <w:basedOn w:val="a2"/>
    <w:uiPriority w:val="99"/>
    <w:unhideWhenUsed/>
    <w:rsid w:val="00E830C4"/>
    <w:rPr>
      <w:color w:val="F7B615" w:themeColor="hyperlink"/>
      <w:u w:val="single"/>
    </w:rPr>
  </w:style>
  <w:style w:type="paragraph" w:styleId="afff3">
    <w:name w:val="No Spacing"/>
    <w:link w:val="afff4"/>
    <w:uiPriority w:val="1"/>
    <w:qFormat/>
    <w:rsid w:val="00300835"/>
    <w:pPr>
      <w:spacing w:before="0"/>
    </w:pPr>
    <w:rPr>
      <w:rFonts w:eastAsiaTheme="minorEastAsia"/>
      <w:lang w:eastAsia="bg-BG"/>
    </w:rPr>
  </w:style>
  <w:style w:type="character" w:customStyle="1" w:styleId="afff4">
    <w:name w:val="Без разредка Знак"/>
    <w:basedOn w:val="a2"/>
    <w:link w:val="afff3"/>
    <w:uiPriority w:val="1"/>
    <w:rsid w:val="00300835"/>
    <w:rPr>
      <w:rFonts w:eastAsiaTheme="minorEastAsia"/>
      <w:lang w:eastAsia="bg-BG"/>
    </w:rPr>
  </w:style>
  <w:style w:type="table" w:styleId="12">
    <w:name w:val="Plain Table 1"/>
    <w:basedOn w:val="a3"/>
    <w:uiPriority w:val="41"/>
    <w:rsid w:val="009D28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Grid Table 5 Dark Accent 4"/>
    <w:basedOn w:val="a3"/>
    <w:uiPriority w:val="50"/>
    <w:rsid w:val="009D28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44">
    <w:name w:val="Grid Table 4 Accent 4"/>
    <w:basedOn w:val="a3"/>
    <w:uiPriority w:val="49"/>
    <w:rsid w:val="009D28D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80;\&#1055;&#1083;&#1072;&#1085;%20&#1079;&#1072;%20&#1087;&#1088;&#1086;&#1092;&#1080;&#1083;&#1080;&#1088;&#1072;&#1085;&#1077;%20&#1085;&#1072;%20&#1094;&#1077;&#1083;&#1077;&#1074;&#1072;%20&#1072;&#1091;&#1076;&#1080;&#1090;&#1086;&#1088;&#1080;&#110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65915EC8954129B04BA0F37BCFFA2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14A4ECB-154B-48FC-96E6-F69528EF9F26}"/>
      </w:docPartPr>
      <w:docPartBody>
        <w:p w:rsidR="003E5FE5" w:rsidRDefault="00C45513">
          <w:pPr>
            <w:pStyle w:val="FC65915EC8954129B04BA0F37BCFFA2A"/>
          </w:pPr>
          <w:r w:rsidRPr="001F37E1">
            <w:rPr>
              <w:lang w:bidi="bg-BG"/>
            </w:rPr>
            <w:t>Дата</w:t>
          </w:r>
        </w:p>
      </w:docPartBody>
    </w:docPart>
    <w:docPart>
      <w:docPartPr>
        <w:name w:val="9E63F7F444C1415BB7D58D8A18AB97A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945FF57-6B59-4D68-ABB1-BC56D7F6A1A7}"/>
      </w:docPartPr>
      <w:docPartBody>
        <w:p w:rsidR="003E5FE5" w:rsidRDefault="00C45513">
          <w:pPr>
            <w:pStyle w:val="9E63F7F444C1415BB7D58D8A18AB97A6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D6BD939FE1F243B7B07B76B1E971CE9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FFF79D3-C1AD-4747-AC2B-77F927634889}"/>
      </w:docPartPr>
      <w:docPartBody>
        <w:p w:rsidR="003E5FE5" w:rsidRDefault="00C45513">
          <w:pPr>
            <w:pStyle w:val="D6BD939FE1F243B7B07B76B1E971CE97"/>
          </w:pPr>
          <w:r w:rsidRPr="001F37E1">
            <w:rPr>
              <w:lang w:bidi="bg-BG"/>
            </w:rPr>
            <w:t>подзаглавие</w:t>
          </w:r>
        </w:p>
      </w:docPartBody>
    </w:docPart>
    <w:docPart>
      <w:docPartPr>
        <w:name w:val="3CF28760D57D445EA5BDC341CB5BD16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318031B-5A90-43A9-B053-2B816087BECB}"/>
      </w:docPartPr>
      <w:docPartBody>
        <w:p w:rsidR="003E5FE5" w:rsidRDefault="00C45513">
          <w:pPr>
            <w:pStyle w:val="3CF28760D57D445EA5BDC341CB5BD168"/>
          </w:pPr>
          <w:r w:rsidRPr="001F37E1">
            <w:rPr>
              <w:lang w:bidi="bg-BG"/>
            </w:rPr>
            <w:t>Вашето име</w:t>
          </w:r>
        </w:p>
      </w:docPartBody>
    </w:docPart>
    <w:docPart>
      <w:docPartPr>
        <w:name w:val="BA536AE39FE54DD2A713ED7D92FFDEE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9CA3485-EB72-45BB-982F-EB4D8EDE2ECF}"/>
      </w:docPartPr>
      <w:docPartBody>
        <w:p w:rsidR="003E5FE5" w:rsidRDefault="00C45513">
          <w:pPr>
            <w:pStyle w:val="BA536AE39FE54DD2A713ED7D92FFDEEB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6707B29CC6E845FEA30ED57BC904B65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3100363-9B4B-4C04-8F01-0C6F22037308}"/>
      </w:docPartPr>
      <w:docPartBody>
        <w:p w:rsidR="003E5FE5" w:rsidRDefault="00C45513">
          <w:pPr>
            <w:pStyle w:val="6707B29CC6E845FEA30ED57BC904B65A"/>
          </w:pPr>
          <w:r>
            <w:rPr>
              <w:lang w:bidi="bg-BG"/>
            </w:rPr>
            <w:t>№</w:t>
          </w:r>
        </w:p>
      </w:docPartBody>
    </w:docPart>
    <w:docPart>
      <w:docPartPr>
        <w:name w:val="F8D063D167994F75BAD34F2D9614223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638711C-3010-454E-BC2C-8849B5A4885A}"/>
      </w:docPartPr>
      <w:docPartBody>
        <w:p w:rsidR="003E5FE5" w:rsidRDefault="00C45513">
          <w:pPr>
            <w:pStyle w:val="F8D063D167994F75BAD34F2D9614223E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CB7FD42CB2B940D9B77413F748F1BAA2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B8CB412-AFA3-4B2F-AA00-1BB170D86F1E}"/>
      </w:docPartPr>
      <w:docPartBody>
        <w:p w:rsidR="003E5FE5" w:rsidRDefault="00C45513">
          <w:pPr>
            <w:pStyle w:val="CB7FD42CB2B940D9B77413F748F1BAA2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513"/>
    <w:rsid w:val="0036770A"/>
    <w:rsid w:val="003E5FE5"/>
    <w:rsid w:val="006A43B6"/>
    <w:rsid w:val="006F6154"/>
    <w:rsid w:val="008104DC"/>
    <w:rsid w:val="008530D4"/>
    <w:rsid w:val="0099644A"/>
    <w:rsid w:val="009F1D2F"/>
    <w:rsid w:val="00A658D6"/>
    <w:rsid w:val="00AD6C9F"/>
    <w:rsid w:val="00C45513"/>
    <w:rsid w:val="00E469CC"/>
    <w:rsid w:val="00EE3C40"/>
    <w:rsid w:val="00F3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65915EC8954129B04BA0F37BCFFA2A">
    <w:name w:val="FC65915EC8954129B04BA0F37BCFFA2A"/>
  </w:style>
  <w:style w:type="paragraph" w:customStyle="1" w:styleId="9E63F7F444C1415BB7D58D8A18AB97A6">
    <w:name w:val="9E63F7F444C1415BB7D58D8A18AB97A6"/>
  </w:style>
  <w:style w:type="paragraph" w:customStyle="1" w:styleId="D6BD939FE1F243B7B07B76B1E971CE97">
    <w:name w:val="D6BD939FE1F243B7B07B76B1E971CE97"/>
  </w:style>
  <w:style w:type="paragraph" w:customStyle="1" w:styleId="3CF28760D57D445EA5BDC341CB5BD168">
    <w:name w:val="3CF28760D57D445EA5BDC341CB5BD168"/>
  </w:style>
  <w:style w:type="paragraph" w:customStyle="1" w:styleId="BA536AE39FE54DD2A713ED7D92FFDEEB">
    <w:name w:val="BA536AE39FE54DD2A713ED7D92FFDEEB"/>
  </w:style>
  <w:style w:type="paragraph" w:customStyle="1" w:styleId="6707B29CC6E845FEA30ED57BC904B65A">
    <w:name w:val="6707B29CC6E845FEA30ED57BC904B65A"/>
  </w:style>
  <w:style w:type="character" w:styleId="a3">
    <w:name w:val="Emphasis"/>
    <w:basedOn w:val="a0"/>
    <w:uiPriority w:val="12"/>
    <w:unhideWhenUsed/>
    <w:qFormat/>
    <w:rPr>
      <w:i/>
      <w:iCs/>
      <w:color w:val="595959" w:themeColor="text1" w:themeTint="A6"/>
    </w:rPr>
  </w:style>
  <w:style w:type="paragraph" w:customStyle="1" w:styleId="F8D063D167994F75BAD34F2D9614223E">
    <w:name w:val="F8D063D167994F75BAD34F2D9614223E"/>
  </w:style>
  <w:style w:type="paragraph" w:customStyle="1" w:styleId="CB7FD42CB2B940D9B77413F748F1BAA2">
    <w:name w:val="CB7FD42CB2B940D9B77413F748F1BAA2"/>
  </w:style>
  <w:style w:type="paragraph" w:customStyle="1" w:styleId="595F405EDE594CA48A00225049216CE5">
    <w:name w:val="595F405EDE594CA48A00225049216CE5"/>
  </w:style>
  <w:style w:type="character" w:styleId="a4">
    <w:name w:val="Placeholder Text"/>
    <w:basedOn w:val="a0"/>
    <w:uiPriority w:val="99"/>
    <w:semiHidden/>
    <w:rsid w:val="006F6154"/>
    <w:rPr>
      <w:color w:val="808080"/>
    </w:rPr>
  </w:style>
  <w:style w:type="character" w:styleId="a5">
    <w:name w:val="Strong"/>
    <w:basedOn w:val="a0"/>
    <w:uiPriority w:val="8"/>
    <w:qFormat/>
    <w:rsid w:val="00F334D1"/>
    <w:rPr>
      <w:b/>
      <w:bCs/>
    </w:rPr>
  </w:style>
  <w:style w:type="paragraph" w:customStyle="1" w:styleId="2DEF5F8770334DC88343BE45CC049B5A">
    <w:name w:val="2DEF5F8770334DC88343BE45CC049B5A"/>
    <w:rsid w:val="00F334D1"/>
  </w:style>
  <w:style w:type="paragraph" w:customStyle="1" w:styleId="8418E098D94B43AEA3B2748D32B9A7CF">
    <w:name w:val="8418E098D94B43AEA3B2748D32B9A7CF"/>
    <w:rsid w:val="00F334D1"/>
  </w:style>
  <w:style w:type="paragraph" w:customStyle="1" w:styleId="DD4D05E3A42045F6B4A250281E145131">
    <w:name w:val="DD4D05E3A42045F6B4A250281E145131"/>
    <w:rsid w:val="00F334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F0EE6-032E-401D-A7FF-4D899EF4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за профилиране на целева аудитория</Template>
  <TotalTime>11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 website that helps 
keep the city safe</vt:lpstr>
      <vt:lpstr>A website that helps 
keep the city safe</vt:lpstr>
    </vt:vector>
  </TitlesOfParts>
  <Company>the eagles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website that helps 
keep the city safe</dc:title>
  <dc:subject>PROJECT ACTIVITY</dc:subject>
  <dc:creator>User</dc:creator>
  <cp:keywords>The firefighting team</cp:keywords>
  <dc:description>20.04.2021</dc:description>
  <cp:lastModifiedBy>Alexandar Bozhikov</cp:lastModifiedBy>
  <cp:revision>3</cp:revision>
  <dcterms:created xsi:type="dcterms:W3CDTF">2021-04-23T19:17:00Z</dcterms:created>
  <dcterms:modified xsi:type="dcterms:W3CDTF">2021-04-25T17:35:00Z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